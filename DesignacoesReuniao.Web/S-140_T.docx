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2"/>
        <w:tblW w:w="0" w:type="auto"/>
        <w:tblBorders>
          <w:top w:val="nil"/>
          <w:left w:val="nil"/>
          <w:bottom w:val="thinThickSmallGap" w:sz="18" w:space="0" w:color="A6A6A6" w:themeColor="background1" w:themeShade="A6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17"/>
        <w:gridCol w:w="15"/>
        <w:gridCol w:w="2028"/>
        <w:gridCol w:w="612"/>
        <w:gridCol w:w="240"/>
        <w:gridCol w:w="1456"/>
        <w:gridCol w:w="43"/>
        <w:gridCol w:w="33"/>
        <w:gridCol w:w="26"/>
        <w:gridCol w:w="89"/>
        <w:gridCol w:w="7"/>
        <w:gridCol w:w="15"/>
        <w:gridCol w:w="2340"/>
        <w:gridCol w:w="2443"/>
      </w:tblGrid>
      <w:tr w:rsidR="00074D36" w:rsidRPr="0019195B" w14:paraId="16D3CE28" w14:textId="77777777" w:rsidTr="00426A61">
        <w:tc>
          <w:tcPr>
            <w:tcW w:w="2660" w:type="dxa"/>
            <w:gridSpan w:val="3"/>
            <w:tcBorders>
              <w:bottom w:val="thinThickSmallGap" w:sz="18" w:space="0" w:color="575A5D"/>
            </w:tcBorders>
            <w:vAlign w:val="bottom"/>
          </w:tcPr>
          <w:p w14:paraId="56FA5241" w14:textId="77777777" w:rsidR="00074D36" w:rsidRPr="000D059F" w:rsidRDefault="00074D36" w:rsidP="000D059F">
            <w:pPr>
              <w:spacing w:after="60" w:line="240" w:lineRule="auto"/>
              <w:ind w:firstLine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bidi="ar-SA"/>
              </w:rPr>
            </w:pPr>
            <w:r w:rsidRPr="000D059F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bidi="ar-SA"/>
              </w:rPr>
              <w:t>[</w:t>
            </w:r>
            <w:r w:rsidRPr="000D059F">
              <w:rPr>
                <w:rFonts w:asciiTheme="minorHAnsi" w:eastAsiaTheme="minorHAnsi" w:hAnsiTheme="minorHAnsi" w:cstheme="minorBidi"/>
                <w:b/>
                <w:sz w:val="20"/>
                <w:szCs w:val="20"/>
                <w:lang w:val="en-US" w:bidi="ar-SA"/>
              </w:rPr>
              <w:t>NOME DA CONGREGAÇÃO</w:t>
            </w:r>
            <w:r w:rsidRPr="000D059F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bidi="ar-SA"/>
              </w:rPr>
              <w:t>]</w:t>
            </w:r>
          </w:p>
        </w:tc>
        <w:tc>
          <w:tcPr>
            <w:tcW w:w="7304" w:type="dxa"/>
            <w:gridSpan w:val="11"/>
            <w:tcBorders>
              <w:bottom w:val="thinThickSmallGap" w:sz="18" w:space="0" w:color="575A5D"/>
            </w:tcBorders>
            <w:tcMar>
              <w:left w:w="57" w:type="dxa"/>
              <w:right w:w="57" w:type="dxa"/>
            </w:tcMar>
            <w:vAlign w:val="bottom"/>
          </w:tcPr>
          <w:p w14:paraId="5C327588" w14:textId="77777777" w:rsidR="00074D36" w:rsidRPr="000D059F" w:rsidRDefault="00074D36" w:rsidP="000D059F">
            <w:pPr>
              <w:spacing w:after="60" w:line="240" w:lineRule="auto"/>
              <w:ind w:firstLine="0"/>
              <w:jc w:val="right"/>
              <w:rPr>
                <w:rFonts w:asciiTheme="majorHAnsi" w:eastAsiaTheme="minorHAnsi" w:hAnsiTheme="majorHAnsi" w:cstheme="minorBidi"/>
                <w:b/>
                <w:sz w:val="32"/>
                <w:szCs w:val="32"/>
                <w:lang w:bidi="ar-SA"/>
              </w:rPr>
            </w:pPr>
            <w:r w:rsidRPr="000D059F">
              <w:rPr>
                <w:rFonts w:asciiTheme="majorHAnsi" w:eastAsiaTheme="minorHAnsi" w:hAnsiTheme="majorHAnsi" w:cstheme="minorBidi"/>
                <w:b/>
                <w:sz w:val="32"/>
                <w:szCs w:val="32"/>
                <w:lang w:bidi="ar-SA"/>
              </w:rPr>
              <w:t>Programação da reunião do meio de</w:t>
            </w:r>
            <w:r w:rsidR="00A3525F" w:rsidRPr="000D059F">
              <w:rPr>
                <w:rFonts w:asciiTheme="majorHAnsi" w:eastAsiaTheme="minorHAnsi" w:hAnsiTheme="majorHAnsi" w:cstheme="minorBidi"/>
                <w:b/>
                <w:sz w:val="32"/>
                <w:szCs w:val="32"/>
                <w:lang w:bidi="ar-SA"/>
              </w:rPr>
              <w:t xml:space="preserve"> </w:t>
            </w:r>
            <w:r w:rsidRPr="000D059F">
              <w:rPr>
                <w:rFonts w:asciiTheme="majorHAnsi" w:eastAsiaTheme="minorHAnsi" w:hAnsiTheme="majorHAnsi" w:cstheme="minorBidi"/>
                <w:b/>
                <w:sz w:val="32"/>
                <w:szCs w:val="32"/>
                <w:lang w:bidi="ar-SA"/>
              </w:rPr>
              <w:t>semana</w:t>
            </w:r>
          </w:p>
        </w:tc>
      </w:tr>
      <w:tr w:rsidR="00074D36" w:rsidRPr="00125D52" w14:paraId="33776853" w14:textId="77777777" w:rsidTr="00074D36">
        <w:tblPrEx>
          <w:tblBorders>
            <w:bottom w:val="nil"/>
          </w:tblBorders>
        </w:tblPrEx>
        <w:trPr>
          <w:trHeight w:hRule="exact" w:val="144"/>
        </w:trPr>
        <w:tc>
          <w:tcPr>
            <w:tcW w:w="5011" w:type="dxa"/>
            <w:gridSpan w:val="7"/>
          </w:tcPr>
          <w:p w14:paraId="56988FA6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2510" w:type="dxa"/>
            <w:gridSpan w:val="6"/>
          </w:tcPr>
          <w:p w14:paraId="35CBB935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2443" w:type="dxa"/>
          </w:tcPr>
          <w:p w14:paraId="638D014A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</w:tr>
      <w:tr w:rsidR="00074D36" w:rsidRPr="00125D52" w14:paraId="41AAD9BA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14:paraId="06E9F5F9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808080" w:themeColor="background1" w:themeShade="80"/>
                <w:sz w:val="16"/>
                <w:szCs w:val="16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SA"/>
              </w:rPr>
              <w:t>[DATA] | LEITURA SEMANAL DA BÍBLIA</w:t>
            </w:r>
          </w:p>
        </w:tc>
        <w:tc>
          <w:tcPr>
            <w:tcW w:w="2510" w:type="dxa"/>
            <w:gridSpan w:val="6"/>
            <w:vAlign w:val="center"/>
          </w:tcPr>
          <w:p w14:paraId="588DFF50" w14:textId="77777777" w:rsidR="00074D36" w:rsidRPr="00125D52" w:rsidRDefault="00074D36" w:rsidP="00074D3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Presidente:</w:t>
            </w:r>
          </w:p>
        </w:tc>
        <w:tc>
          <w:tcPr>
            <w:tcW w:w="2443" w:type="dxa"/>
            <w:vAlign w:val="center"/>
          </w:tcPr>
          <w:p w14:paraId="5A888032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</w:t>
            </w:r>
            <w:r w:rsidRPr="001F5F51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Nome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</w:p>
        </w:tc>
      </w:tr>
      <w:tr w:rsidR="00074D36" w:rsidRPr="00125D52" w14:paraId="2ACA6801" w14:textId="77777777" w:rsidTr="00426A61">
        <w:tblPrEx>
          <w:tblBorders>
            <w:bottom w:val="nil"/>
          </w:tblBorders>
        </w:tblPrEx>
        <w:trPr>
          <w:trHeight w:val="238"/>
        </w:trPr>
        <w:tc>
          <w:tcPr>
            <w:tcW w:w="5011" w:type="dxa"/>
            <w:gridSpan w:val="7"/>
            <w:vAlign w:val="bottom"/>
          </w:tcPr>
          <w:p w14:paraId="526F8D0F" w14:textId="77777777" w:rsidR="00074D36" w:rsidRPr="00125D52" w:rsidRDefault="00074D36" w:rsidP="00074D3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</w:p>
        </w:tc>
        <w:tc>
          <w:tcPr>
            <w:tcW w:w="2510" w:type="dxa"/>
            <w:gridSpan w:val="6"/>
            <w:vAlign w:val="center"/>
          </w:tcPr>
          <w:p w14:paraId="1C836626" w14:textId="77777777" w:rsidR="00074D36" w:rsidRPr="00125D52" w:rsidRDefault="00AC0BEE" w:rsidP="00074D3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Conselheiro da sala B</w:t>
            </w:r>
            <w:r w:rsidR="00074D3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14:paraId="77F27048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074D36" w:rsidRPr="00125D52" w14:paraId="4F07BAE2" w14:textId="77777777" w:rsidTr="00074D36">
        <w:tblPrEx>
          <w:tblBorders>
            <w:bottom w:val="nil"/>
          </w:tblBorders>
        </w:tblPrEx>
        <w:trPr>
          <w:trHeight w:hRule="exact" w:val="144"/>
        </w:trPr>
        <w:tc>
          <w:tcPr>
            <w:tcW w:w="5011" w:type="dxa"/>
            <w:gridSpan w:val="7"/>
          </w:tcPr>
          <w:p w14:paraId="3204ACEE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2510" w:type="dxa"/>
            <w:gridSpan w:val="6"/>
          </w:tcPr>
          <w:p w14:paraId="786AF3A2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2443" w:type="dxa"/>
          </w:tcPr>
          <w:p w14:paraId="3A119180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</w:tr>
      <w:tr w:rsidR="00074D36" w:rsidRPr="00125D52" w14:paraId="64A55B62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769952B4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7306C517" w14:textId="77777777" w:rsidR="00074D36" w:rsidRPr="00125D52" w:rsidRDefault="00AC0BEE" w:rsidP="00074D36">
            <w:pPr>
              <w:numPr>
                <w:ilvl w:val="0"/>
                <w:numId w:val="1"/>
              </w:numPr>
              <w:spacing w:line="240" w:lineRule="auto"/>
              <w:ind w:left="144" w:hanging="144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[número</w:t>
            </w:r>
            <w:r w:rsidR="00074D36"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</w:p>
        </w:tc>
        <w:tc>
          <w:tcPr>
            <w:tcW w:w="2451" w:type="dxa"/>
            <w:gridSpan w:val="4"/>
            <w:vAlign w:val="center"/>
          </w:tcPr>
          <w:p w14:paraId="65C3ED61" w14:textId="77777777" w:rsidR="00074D36" w:rsidRPr="00125D52" w:rsidRDefault="00AC0BEE" w:rsidP="00074D3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808080" w:themeColor="background1" w:themeShade="80"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Oração</w:t>
            </w:r>
            <w:r w:rsidR="00074D3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14:paraId="28767CFA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074D36" w:rsidRPr="00125D52" w14:paraId="248EA666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36AFB344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0D7D0A6D" w14:textId="77777777" w:rsidR="00074D36" w:rsidRPr="00125D52" w:rsidRDefault="00AC0BEE" w:rsidP="00074D36">
            <w:pPr>
              <w:numPr>
                <w:ilvl w:val="0"/>
                <w:numId w:val="1"/>
              </w:numPr>
              <w:spacing w:line="240" w:lineRule="auto"/>
              <w:ind w:left="144" w:hanging="144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Comentários iniciais</w:t>
            </w:r>
            <w:r w:rsidR="00074D36"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="00074D36"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(1 min)</w:t>
            </w:r>
          </w:p>
        </w:tc>
        <w:tc>
          <w:tcPr>
            <w:tcW w:w="4894" w:type="dxa"/>
            <w:gridSpan w:val="5"/>
            <w:vAlign w:val="center"/>
          </w:tcPr>
          <w:p w14:paraId="1105BF75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</w:tr>
      <w:tr w:rsidR="00074D36" w:rsidRPr="00125D52" w14:paraId="4FCE6038" w14:textId="77777777" w:rsidTr="00074D36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0F92680E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4438" w:type="dxa"/>
            <w:gridSpan w:val="7"/>
          </w:tcPr>
          <w:p w14:paraId="7EAEA21F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  <w:tc>
          <w:tcPr>
            <w:tcW w:w="4894" w:type="dxa"/>
            <w:gridSpan w:val="5"/>
          </w:tcPr>
          <w:p w14:paraId="0C8E7294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</w:tr>
      <w:tr w:rsidR="00074D36" w:rsidRPr="00125D52" w14:paraId="5EB13DA2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5044" w:type="dxa"/>
            <w:gridSpan w:val="8"/>
            <w:shd w:val="clear" w:color="auto" w:fill="575A5D"/>
            <w:vAlign w:val="center"/>
          </w:tcPr>
          <w:p w14:paraId="3B4E36FC" w14:textId="77777777" w:rsidR="00074D36" w:rsidRPr="00125D52" w:rsidRDefault="00AC0BEE" w:rsidP="00074D36">
            <w:pPr>
              <w:spacing w:before="20" w:after="20" w:line="240" w:lineRule="auto"/>
              <w:ind w:firstLine="0"/>
              <w:rPr>
                <w:rFonts w:asciiTheme="minorHAnsi" w:eastAsiaTheme="minorHAnsi" w:hAnsi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bidi="ar-SA"/>
              </w:rPr>
              <w:t>TESOUROS DA PALAVRA DE DEUS</w:t>
            </w:r>
          </w:p>
        </w:tc>
        <w:tc>
          <w:tcPr>
            <w:tcW w:w="2477" w:type="dxa"/>
            <w:gridSpan w:val="5"/>
            <w:vAlign w:val="bottom"/>
          </w:tcPr>
          <w:p w14:paraId="42A037F0" w14:textId="77777777" w:rsidR="00074D36" w:rsidRPr="00125D52" w:rsidRDefault="00AC0BEE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Sala B</w:t>
            </w:r>
          </w:p>
        </w:tc>
        <w:tc>
          <w:tcPr>
            <w:tcW w:w="2443" w:type="dxa"/>
            <w:vAlign w:val="bottom"/>
          </w:tcPr>
          <w:p w14:paraId="178EDC97" w14:textId="77777777" w:rsidR="00074D36" w:rsidRPr="00125D52" w:rsidRDefault="00AC0BEE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Salão principal</w:t>
            </w:r>
          </w:p>
        </w:tc>
      </w:tr>
      <w:tr w:rsidR="00074D36" w:rsidRPr="00125D52" w14:paraId="7E6DBDCE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50965335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3202EC8D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1. [</w:t>
            </w:r>
            <w:r w:rsidR="00AC0BEE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(10 min)</w:t>
            </w:r>
          </w:p>
        </w:tc>
        <w:tc>
          <w:tcPr>
            <w:tcW w:w="2443" w:type="dxa"/>
            <w:vAlign w:val="center"/>
          </w:tcPr>
          <w:p w14:paraId="35399DF6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074D36" w:rsidRPr="00125D52" w14:paraId="21D574F1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53178710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48A55B23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 xml:space="preserve">2. </w:t>
            </w:r>
            <w:r w:rsidR="00AC0BEE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Joias espirituais</w:t>
            </w:r>
            <w:r w:rsidR="00AC0BEE"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 xml:space="preserve"> 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(10 min)</w:t>
            </w:r>
          </w:p>
        </w:tc>
        <w:tc>
          <w:tcPr>
            <w:tcW w:w="2443" w:type="dxa"/>
            <w:vAlign w:val="center"/>
          </w:tcPr>
          <w:p w14:paraId="0AA61DE4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074D36" w:rsidRPr="00125D52" w14:paraId="0E6CEEC2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4F41579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2880" w:type="dxa"/>
            <w:gridSpan w:val="3"/>
            <w:vAlign w:val="center"/>
          </w:tcPr>
          <w:p w14:paraId="72E88737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 xml:space="preserve">3. </w:t>
            </w:r>
            <w:r w:rsidR="00AC0BEE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Leitura da Bíblia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1669" w:type="dxa"/>
            <w:gridSpan w:val="7"/>
            <w:vAlign w:val="center"/>
          </w:tcPr>
          <w:p w14:paraId="5D983507" w14:textId="77777777" w:rsidR="00074D36" w:rsidRPr="00125D52" w:rsidRDefault="00AC0BEE" w:rsidP="00074D3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bidi="ar-SA"/>
              </w:rPr>
              <w:t>Estudante</w:t>
            </w:r>
            <w:r w:rsidR="00074D3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340" w:type="dxa"/>
            <w:vAlign w:val="center"/>
          </w:tcPr>
          <w:p w14:paraId="333724B0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</w:t>
            </w:r>
            <w:r w:rsidR="00AC0BEE"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Nome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</w:p>
        </w:tc>
        <w:tc>
          <w:tcPr>
            <w:tcW w:w="2443" w:type="dxa"/>
            <w:vAlign w:val="center"/>
          </w:tcPr>
          <w:p w14:paraId="658730ED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074D36" w:rsidRPr="00125D52" w14:paraId="3B347B68" w14:textId="77777777" w:rsidTr="00074D36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04104938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4438" w:type="dxa"/>
            <w:gridSpan w:val="7"/>
          </w:tcPr>
          <w:p w14:paraId="7FD59A6B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  <w:tc>
          <w:tcPr>
            <w:tcW w:w="4894" w:type="dxa"/>
            <w:gridSpan w:val="5"/>
          </w:tcPr>
          <w:p w14:paraId="4091FA1A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</w:tr>
      <w:tr w:rsidR="00074D36" w:rsidRPr="00125D52" w14:paraId="32DDA28D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5159" w:type="dxa"/>
            <w:gridSpan w:val="10"/>
            <w:shd w:val="clear" w:color="auto" w:fill="BE8900"/>
            <w:vAlign w:val="center"/>
          </w:tcPr>
          <w:p w14:paraId="676F14F4" w14:textId="77777777" w:rsidR="00074D36" w:rsidRPr="00125D52" w:rsidRDefault="00AC0BEE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bidi="ar-SA"/>
              </w:rPr>
              <w:t>FAÇA SEU MELHOR NO MINISTÉRIO</w:t>
            </w:r>
          </w:p>
        </w:tc>
        <w:tc>
          <w:tcPr>
            <w:tcW w:w="2362" w:type="dxa"/>
            <w:gridSpan w:val="3"/>
            <w:vAlign w:val="bottom"/>
          </w:tcPr>
          <w:p w14:paraId="2B83BC1E" w14:textId="77777777" w:rsidR="00074D36" w:rsidRPr="00125D52" w:rsidRDefault="00AC0BEE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Sala B</w:t>
            </w:r>
          </w:p>
        </w:tc>
        <w:tc>
          <w:tcPr>
            <w:tcW w:w="2443" w:type="dxa"/>
            <w:vAlign w:val="bottom"/>
          </w:tcPr>
          <w:p w14:paraId="77D49ED1" w14:textId="77777777" w:rsidR="00074D36" w:rsidRPr="00125D52" w:rsidRDefault="00AC0BEE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Salão principal</w:t>
            </w:r>
          </w:p>
        </w:tc>
      </w:tr>
      <w:tr w:rsidR="00074D36" w:rsidRPr="00125D52" w14:paraId="0426F431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7BB1C0FA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2655" w:type="dxa"/>
            <w:gridSpan w:val="3"/>
            <w:vAlign w:val="center"/>
          </w:tcPr>
          <w:p w14:paraId="6D453B24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4. [</w:t>
            </w:r>
            <w:r w:rsidR="00AC0BEE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1887" w:type="dxa"/>
            <w:gridSpan w:val="6"/>
            <w:vAlign w:val="center"/>
          </w:tcPr>
          <w:p w14:paraId="13FACBE4" w14:textId="77777777" w:rsidR="00074D36" w:rsidRPr="00125D52" w:rsidRDefault="00AC0BEE" w:rsidP="00074D3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="00074D3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362" w:type="dxa"/>
            <w:gridSpan w:val="3"/>
            <w:vAlign w:val="center"/>
          </w:tcPr>
          <w:p w14:paraId="176CAE64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  <w:tc>
          <w:tcPr>
            <w:tcW w:w="2443" w:type="dxa"/>
            <w:vAlign w:val="center"/>
          </w:tcPr>
          <w:p w14:paraId="3F6AED86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</w:tr>
      <w:tr w:rsidR="00074D36" w:rsidRPr="00125D52" w14:paraId="7F7B0029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6572AC5A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2655" w:type="dxa"/>
            <w:gridSpan w:val="3"/>
            <w:vAlign w:val="center"/>
          </w:tcPr>
          <w:p w14:paraId="7B4AED81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5. [</w:t>
            </w:r>
            <w:r w:rsidR="00AC0BEE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1894" w:type="dxa"/>
            <w:gridSpan w:val="7"/>
            <w:vAlign w:val="center"/>
          </w:tcPr>
          <w:p w14:paraId="048674E3" w14:textId="77777777" w:rsidR="00074D36" w:rsidRPr="00125D52" w:rsidRDefault="00AC0BEE" w:rsidP="00074D36">
            <w:pPr>
              <w:spacing w:line="240" w:lineRule="auto"/>
              <w:ind w:left="144" w:firstLine="0"/>
              <w:contextualSpacing/>
              <w:jc w:val="right"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="00074D3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355" w:type="dxa"/>
            <w:gridSpan w:val="2"/>
            <w:vAlign w:val="center"/>
          </w:tcPr>
          <w:p w14:paraId="353EE83B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  <w:tc>
          <w:tcPr>
            <w:tcW w:w="2443" w:type="dxa"/>
            <w:vAlign w:val="center"/>
          </w:tcPr>
          <w:p w14:paraId="495FE903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</w:tr>
      <w:tr w:rsidR="00074D36" w:rsidRPr="00125D52" w14:paraId="3572A5D6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2CC23090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2655" w:type="dxa"/>
            <w:gridSpan w:val="3"/>
            <w:vAlign w:val="center"/>
          </w:tcPr>
          <w:p w14:paraId="30CDCDF8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6. [</w:t>
            </w:r>
            <w:r w:rsidR="00AC0BEE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1894" w:type="dxa"/>
            <w:gridSpan w:val="7"/>
            <w:vAlign w:val="center"/>
          </w:tcPr>
          <w:p w14:paraId="62636BC6" w14:textId="77777777" w:rsidR="00074D36" w:rsidRPr="00125D52" w:rsidRDefault="00AC0BEE" w:rsidP="00074D36">
            <w:pPr>
              <w:spacing w:line="240" w:lineRule="auto"/>
              <w:ind w:left="144" w:firstLine="0"/>
              <w:contextualSpacing/>
              <w:jc w:val="right"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="00074D3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355" w:type="dxa"/>
            <w:gridSpan w:val="2"/>
            <w:vAlign w:val="center"/>
          </w:tcPr>
          <w:p w14:paraId="1B2A6C1D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  <w:tc>
          <w:tcPr>
            <w:tcW w:w="2443" w:type="dxa"/>
            <w:vAlign w:val="center"/>
          </w:tcPr>
          <w:p w14:paraId="45825E90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</w:tr>
      <w:tr w:rsidR="00074D36" w:rsidRPr="00125D52" w14:paraId="7FC75481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0A50CF53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2655" w:type="dxa"/>
            <w:gridSpan w:val="3"/>
            <w:vAlign w:val="center"/>
          </w:tcPr>
          <w:p w14:paraId="592E48B1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7. [</w:t>
            </w:r>
            <w:r w:rsidR="00AC0BEE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1894" w:type="dxa"/>
            <w:gridSpan w:val="7"/>
            <w:vAlign w:val="center"/>
          </w:tcPr>
          <w:p w14:paraId="5FA78837" w14:textId="77777777" w:rsidR="00074D36" w:rsidRPr="00125D52" w:rsidRDefault="00AC0BEE" w:rsidP="00074D36">
            <w:pPr>
              <w:spacing w:line="240" w:lineRule="auto"/>
              <w:ind w:left="144" w:firstLine="0"/>
              <w:contextualSpacing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="00074D3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355" w:type="dxa"/>
            <w:gridSpan w:val="2"/>
            <w:vAlign w:val="center"/>
          </w:tcPr>
          <w:p w14:paraId="39217E9F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  <w:tc>
          <w:tcPr>
            <w:tcW w:w="2443" w:type="dxa"/>
            <w:vAlign w:val="center"/>
          </w:tcPr>
          <w:p w14:paraId="55036F07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</w:tr>
      <w:tr w:rsidR="00074D36" w:rsidRPr="00125D52" w14:paraId="06C12149" w14:textId="77777777" w:rsidTr="00074D36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1D01C776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4438" w:type="dxa"/>
            <w:gridSpan w:val="7"/>
          </w:tcPr>
          <w:p w14:paraId="684DB13D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  <w:tc>
          <w:tcPr>
            <w:tcW w:w="4894" w:type="dxa"/>
            <w:gridSpan w:val="5"/>
          </w:tcPr>
          <w:p w14:paraId="079553EB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</w:tr>
      <w:tr w:rsidR="00074D36" w:rsidRPr="00125D52" w14:paraId="5727A69B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4968" w:type="dxa"/>
            <w:gridSpan w:val="6"/>
            <w:shd w:val="clear" w:color="auto" w:fill="7E0024"/>
            <w:vAlign w:val="center"/>
          </w:tcPr>
          <w:p w14:paraId="3A26A8DD" w14:textId="77777777" w:rsidR="00074D36" w:rsidRPr="00125D52" w:rsidRDefault="00AC0BEE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bidi="ar-SA"/>
              </w:rPr>
              <w:t>NOSSA VIDA CRISTÃ</w:t>
            </w:r>
          </w:p>
        </w:tc>
        <w:tc>
          <w:tcPr>
            <w:tcW w:w="4996" w:type="dxa"/>
            <w:gridSpan w:val="8"/>
            <w:vAlign w:val="center"/>
          </w:tcPr>
          <w:p w14:paraId="7828FABA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</w:tr>
      <w:tr w:rsidR="00074D36" w:rsidRPr="00125D52" w14:paraId="16FE61C6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272F7E06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64026D5E" w14:textId="77777777" w:rsidR="00074D36" w:rsidRPr="00125D52" w:rsidRDefault="00AC0BEE" w:rsidP="00074D36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[número</w:t>
            </w:r>
            <w:r w:rsidR="00074D36"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</w:p>
        </w:tc>
        <w:tc>
          <w:tcPr>
            <w:tcW w:w="2443" w:type="dxa"/>
            <w:vAlign w:val="center"/>
          </w:tcPr>
          <w:p w14:paraId="4C2A8A09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</w:tr>
      <w:tr w:rsidR="00074D36" w:rsidRPr="00125D52" w14:paraId="2DDB869E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37F9AEFD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00BAF362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8. [</w:t>
            </w:r>
            <w:r w:rsidR="00AC0BEE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(XX min)</w:t>
            </w:r>
          </w:p>
        </w:tc>
        <w:tc>
          <w:tcPr>
            <w:tcW w:w="2553" w:type="dxa"/>
            <w:gridSpan w:val="7"/>
            <w:vAlign w:val="center"/>
          </w:tcPr>
          <w:p w14:paraId="1F17B76B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  <w:tc>
          <w:tcPr>
            <w:tcW w:w="2443" w:type="dxa"/>
            <w:vAlign w:val="center"/>
          </w:tcPr>
          <w:p w14:paraId="6BE43BEB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074D36" w:rsidRPr="00125D52" w14:paraId="1688CA80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59C82E58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6FA6C2BA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9. [</w:t>
            </w:r>
            <w:r w:rsidR="00AC0BEE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(XX min)</w:t>
            </w:r>
          </w:p>
        </w:tc>
        <w:tc>
          <w:tcPr>
            <w:tcW w:w="2553" w:type="dxa"/>
            <w:gridSpan w:val="7"/>
            <w:vAlign w:val="center"/>
          </w:tcPr>
          <w:p w14:paraId="6B8954D3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  <w:tc>
          <w:tcPr>
            <w:tcW w:w="2443" w:type="dxa"/>
            <w:vAlign w:val="center"/>
          </w:tcPr>
          <w:p w14:paraId="0E881B37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074D36" w:rsidRPr="00125D52" w14:paraId="115912DD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8CD48D9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16707717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 xml:space="preserve">10. </w:t>
            </w:r>
            <w:r w:rsidR="00AC0BEE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Estudo bíblico de congregação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(30 min)</w:t>
            </w:r>
          </w:p>
        </w:tc>
        <w:tc>
          <w:tcPr>
            <w:tcW w:w="2553" w:type="dxa"/>
            <w:gridSpan w:val="7"/>
            <w:vAlign w:val="center"/>
          </w:tcPr>
          <w:p w14:paraId="7395610E" w14:textId="77777777" w:rsidR="00074D36" w:rsidRPr="00125D52" w:rsidRDefault="00AC0BEE" w:rsidP="00074D3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Dirigente/leitor</w:t>
            </w:r>
            <w:r w:rsidR="00074D3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14:paraId="44B93CAA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</w:tr>
      <w:tr w:rsidR="00074D36" w:rsidRPr="00125D52" w14:paraId="569EA4E1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2135583E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1686FF98" w14:textId="77777777" w:rsidR="00074D36" w:rsidRPr="00125D52" w:rsidRDefault="00AC0BEE" w:rsidP="00074D36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Comentários finais</w:t>
            </w:r>
            <w:r w:rsidR="00074D36"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 </w:t>
            </w:r>
            <w:r w:rsidR="00074D36"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(3 min)</w:t>
            </w:r>
          </w:p>
        </w:tc>
        <w:tc>
          <w:tcPr>
            <w:tcW w:w="2443" w:type="dxa"/>
            <w:vAlign w:val="center"/>
          </w:tcPr>
          <w:p w14:paraId="54081F1E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</w:tr>
      <w:tr w:rsidR="00074D36" w:rsidRPr="00125D52" w14:paraId="60C2D190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F28238E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61E8D3ED" w14:textId="77777777" w:rsidR="00074D36" w:rsidRPr="00125D52" w:rsidRDefault="00AC0BEE" w:rsidP="00074D36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</w:t>
            </w:r>
            <w:r w:rsidRPr="00125D52">
              <w:rPr>
                <w:rFonts w:ascii="Calibri" w:eastAsia="Calibri" w:hAnsi="Calibri" w:cs="Times New Roman"/>
                <w:lang w:bidi="ar-SA"/>
              </w:rPr>
              <w:t xml:space="preserve"> </w:t>
            </w:r>
            <w:r w:rsidRPr="00125D52">
              <w:rPr>
                <w:rFonts w:ascii="Calibri" w:eastAsia="Calibri" w:hAnsi="Calibri" w:cs="Times New Roman"/>
                <w:sz w:val="22"/>
                <w:lang w:bidi="ar-SA"/>
              </w:rPr>
              <w:t>[número</w:t>
            </w:r>
            <w:r w:rsidR="00074D36"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</w:p>
        </w:tc>
        <w:tc>
          <w:tcPr>
            <w:tcW w:w="2553" w:type="dxa"/>
            <w:gridSpan w:val="7"/>
            <w:vAlign w:val="center"/>
          </w:tcPr>
          <w:p w14:paraId="3C172708" w14:textId="77777777" w:rsidR="00074D36" w:rsidRPr="00125D52" w:rsidRDefault="00AC0BEE" w:rsidP="00074D3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Oração</w:t>
            </w:r>
            <w:r w:rsidR="00074D3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14:paraId="5F412204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074D36" w:rsidRPr="00125D52" w14:paraId="50A709F6" w14:textId="77777777" w:rsidTr="001F5F51">
        <w:tblPrEx>
          <w:tblBorders>
            <w:bottom w:val="nil"/>
          </w:tblBorders>
        </w:tblPrEx>
        <w:trPr>
          <w:trHeight w:hRule="exact" w:val="283"/>
        </w:trPr>
        <w:tc>
          <w:tcPr>
            <w:tcW w:w="5011" w:type="dxa"/>
            <w:gridSpan w:val="7"/>
          </w:tcPr>
          <w:p w14:paraId="2CEE608C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lang w:bidi="ar-SA"/>
              </w:rPr>
            </w:pPr>
          </w:p>
        </w:tc>
        <w:tc>
          <w:tcPr>
            <w:tcW w:w="2510" w:type="dxa"/>
            <w:gridSpan w:val="6"/>
          </w:tcPr>
          <w:p w14:paraId="4FFAAF87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lang w:bidi="ar-SA"/>
              </w:rPr>
            </w:pPr>
          </w:p>
        </w:tc>
        <w:tc>
          <w:tcPr>
            <w:tcW w:w="2443" w:type="dxa"/>
          </w:tcPr>
          <w:p w14:paraId="5F2CB19F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lang w:bidi="ar-SA"/>
              </w:rPr>
            </w:pPr>
          </w:p>
        </w:tc>
      </w:tr>
      <w:tr w:rsidR="00074D36" w:rsidRPr="00125D52" w14:paraId="06875313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14:paraId="3335FD1B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808080" w:themeColor="background1" w:themeShade="80"/>
                <w:sz w:val="16"/>
                <w:szCs w:val="16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SA"/>
              </w:rPr>
              <w:t>[</w:t>
            </w:r>
            <w:r w:rsidR="00AC0BEE" w:rsidRPr="00125D52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SA"/>
              </w:rPr>
              <w:t>DATA] | LEITURA SEMANAL DA BÍBLIA</w:t>
            </w:r>
          </w:p>
        </w:tc>
        <w:tc>
          <w:tcPr>
            <w:tcW w:w="2510" w:type="dxa"/>
            <w:gridSpan w:val="6"/>
            <w:vAlign w:val="center"/>
          </w:tcPr>
          <w:p w14:paraId="393BCD60" w14:textId="77777777" w:rsidR="00074D36" w:rsidRPr="00125D52" w:rsidRDefault="00AC0BEE" w:rsidP="00074D3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Presidente</w:t>
            </w:r>
            <w:r w:rsidR="00074D3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14:paraId="4642AA2D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AC0BEE" w:rsidRPr="00125D52" w14:paraId="526E53D4" w14:textId="77777777" w:rsidTr="00426A61">
        <w:tblPrEx>
          <w:tblBorders>
            <w:bottom w:val="nil"/>
          </w:tblBorders>
        </w:tblPrEx>
        <w:trPr>
          <w:trHeight w:val="238"/>
        </w:trPr>
        <w:tc>
          <w:tcPr>
            <w:tcW w:w="5011" w:type="dxa"/>
            <w:gridSpan w:val="7"/>
            <w:vAlign w:val="bottom"/>
          </w:tcPr>
          <w:p w14:paraId="108AA166" w14:textId="77777777" w:rsidR="00AC0BEE" w:rsidRPr="00125D52" w:rsidRDefault="00AC0BEE" w:rsidP="00AC0BEE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</w:p>
        </w:tc>
        <w:tc>
          <w:tcPr>
            <w:tcW w:w="2510" w:type="dxa"/>
            <w:gridSpan w:val="6"/>
            <w:vAlign w:val="center"/>
          </w:tcPr>
          <w:p w14:paraId="315E80F3" w14:textId="77777777" w:rsidR="00AC0BEE" w:rsidRPr="00125D52" w:rsidRDefault="00AC0BEE" w:rsidP="00AC0BEE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Conselheiro da sala B</w:t>
            </w: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14:paraId="1185BB47" w14:textId="77777777" w:rsidR="00AC0BEE" w:rsidRPr="00125D52" w:rsidRDefault="00AC0BEE" w:rsidP="00AC0BEE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AC0BEE" w:rsidRPr="00125D52" w14:paraId="5D7F758F" w14:textId="77777777" w:rsidTr="00426A61">
        <w:tblPrEx>
          <w:tblBorders>
            <w:bottom w:val="nil"/>
          </w:tblBorders>
        </w:tblPrEx>
        <w:trPr>
          <w:trHeight w:hRule="exact" w:val="170"/>
        </w:trPr>
        <w:tc>
          <w:tcPr>
            <w:tcW w:w="5011" w:type="dxa"/>
            <w:gridSpan w:val="7"/>
          </w:tcPr>
          <w:p w14:paraId="6D92DF54" w14:textId="77777777" w:rsidR="00AC0BEE" w:rsidRPr="00125D52" w:rsidRDefault="00AC0BEE" w:rsidP="00AC0BEE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2510" w:type="dxa"/>
            <w:gridSpan w:val="6"/>
          </w:tcPr>
          <w:p w14:paraId="368E8843" w14:textId="77777777" w:rsidR="00AC0BEE" w:rsidRPr="00125D52" w:rsidRDefault="00AC0BEE" w:rsidP="00AC0BEE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2443" w:type="dxa"/>
          </w:tcPr>
          <w:p w14:paraId="150E37CD" w14:textId="77777777" w:rsidR="00AC0BEE" w:rsidRPr="00125D52" w:rsidRDefault="00AC0BEE" w:rsidP="00AC0BEE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</w:tr>
      <w:tr w:rsidR="00AC0BEE" w:rsidRPr="00125D52" w14:paraId="4DF7AEE0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7DCDD0BA" w14:textId="77777777" w:rsidR="00AC0BEE" w:rsidRPr="00125D52" w:rsidRDefault="00AC0BEE" w:rsidP="00AC0BEE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5BCD7158" w14:textId="77777777" w:rsidR="00AC0BEE" w:rsidRPr="00125D52" w:rsidRDefault="00AC0BEE" w:rsidP="00AC0BEE">
            <w:pPr>
              <w:numPr>
                <w:ilvl w:val="0"/>
                <w:numId w:val="1"/>
              </w:numPr>
              <w:spacing w:line="240" w:lineRule="auto"/>
              <w:ind w:left="144" w:hanging="144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[número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</w:p>
        </w:tc>
        <w:tc>
          <w:tcPr>
            <w:tcW w:w="2451" w:type="dxa"/>
            <w:gridSpan w:val="4"/>
            <w:vAlign w:val="center"/>
          </w:tcPr>
          <w:p w14:paraId="73822DE2" w14:textId="77777777" w:rsidR="00AC0BEE" w:rsidRPr="00125D52" w:rsidRDefault="000D059F" w:rsidP="00AC0BEE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808080" w:themeColor="background1" w:themeShade="80"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Oração</w:t>
            </w: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14:paraId="64272D09" w14:textId="77777777" w:rsidR="00AC0BEE" w:rsidRPr="00125D52" w:rsidRDefault="000D059F" w:rsidP="000D059F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AC0BEE" w:rsidRPr="00125D52" w14:paraId="15D350C6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31FCA3D6" w14:textId="77777777" w:rsidR="00AC0BEE" w:rsidRPr="00125D52" w:rsidRDefault="00AC0BEE" w:rsidP="00AC0BEE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44262820" w14:textId="77777777" w:rsidR="00AC0BEE" w:rsidRPr="00125D52" w:rsidRDefault="00AC0BEE" w:rsidP="00AC0BEE">
            <w:pPr>
              <w:numPr>
                <w:ilvl w:val="0"/>
                <w:numId w:val="1"/>
              </w:numPr>
              <w:spacing w:line="240" w:lineRule="auto"/>
              <w:ind w:left="144" w:hanging="144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Comentários iniciais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(1 min)</w:t>
            </w:r>
          </w:p>
        </w:tc>
        <w:tc>
          <w:tcPr>
            <w:tcW w:w="4894" w:type="dxa"/>
            <w:gridSpan w:val="5"/>
            <w:vAlign w:val="center"/>
          </w:tcPr>
          <w:p w14:paraId="06DE363C" w14:textId="77777777" w:rsidR="00AC0BEE" w:rsidRPr="00125D52" w:rsidRDefault="00AC0BEE" w:rsidP="00AC0BEE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</w:tr>
      <w:tr w:rsidR="00074D36" w:rsidRPr="00125D52" w14:paraId="170E043B" w14:textId="77777777" w:rsidTr="00074D36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66CE7F83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4438" w:type="dxa"/>
            <w:gridSpan w:val="7"/>
          </w:tcPr>
          <w:p w14:paraId="1AFEBEA7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  <w:tc>
          <w:tcPr>
            <w:tcW w:w="4894" w:type="dxa"/>
            <w:gridSpan w:val="5"/>
          </w:tcPr>
          <w:p w14:paraId="39E4BC06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</w:tr>
      <w:tr w:rsidR="00AC0BEE" w:rsidRPr="00125D52" w14:paraId="636AA367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5044" w:type="dxa"/>
            <w:gridSpan w:val="8"/>
            <w:shd w:val="clear" w:color="auto" w:fill="575A5D"/>
            <w:vAlign w:val="center"/>
          </w:tcPr>
          <w:p w14:paraId="0FC4FAF1" w14:textId="77777777" w:rsidR="00AC0BEE" w:rsidRPr="00125D52" w:rsidRDefault="00AC0BEE" w:rsidP="00AC0BEE">
            <w:pPr>
              <w:spacing w:before="20" w:after="20" w:line="240" w:lineRule="auto"/>
              <w:ind w:firstLine="0"/>
              <w:rPr>
                <w:rFonts w:asciiTheme="minorHAnsi" w:eastAsiaTheme="minorHAnsi" w:hAnsi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bidi="ar-SA"/>
              </w:rPr>
              <w:t>TESOUROS DA PALAVRA DE DEUS</w:t>
            </w:r>
          </w:p>
        </w:tc>
        <w:tc>
          <w:tcPr>
            <w:tcW w:w="2477" w:type="dxa"/>
            <w:gridSpan w:val="5"/>
            <w:vAlign w:val="bottom"/>
          </w:tcPr>
          <w:p w14:paraId="12DBA92C" w14:textId="77777777" w:rsidR="00AC0BEE" w:rsidRPr="00125D52" w:rsidRDefault="00AC0BEE" w:rsidP="00AC0BEE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Sala B</w:t>
            </w:r>
          </w:p>
        </w:tc>
        <w:tc>
          <w:tcPr>
            <w:tcW w:w="2443" w:type="dxa"/>
            <w:vAlign w:val="bottom"/>
          </w:tcPr>
          <w:p w14:paraId="0FF5CA9D" w14:textId="77777777" w:rsidR="00AC0BEE" w:rsidRPr="00125D52" w:rsidRDefault="00AC0BEE" w:rsidP="00AC0BEE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Salão principal</w:t>
            </w:r>
          </w:p>
        </w:tc>
      </w:tr>
      <w:tr w:rsidR="00074D36" w:rsidRPr="00125D52" w14:paraId="2B043099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0D0B935E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102134AC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1. [</w:t>
            </w:r>
            <w:r w:rsidR="00AC0BEE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(10 min)</w:t>
            </w:r>
          </w:p>
        </w:tc>
        <w:tc>
          <w:tcPr>
            <w:tcW w:w="2443" w:type="dxa"/>
            <w:vAlign w:val="center"/>
          </w:tcPr>
          <w:p w14:paraId="64EE74D0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074D36" w:rsidRPr="00125D52" w14:paraId="70135035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5AC919AC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6FEACF3F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 xml:space="preserve">2. </w:t>
            </w:r>
            <w:r w:rsidR="00B90BF4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Joias espirituais</w:t>
            </w:r>
            <w:r w:rsidR="00B90BF4"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 xml:space="preserve"> 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(10 min)</w:t>
            </w:r>
          </w:p>
        </w:tc>
        <w:tc>
          <w:tcPr>
            <w:tcW w:w="2443" w:type="dxa"/>
            <w:vAlign w:val="center"/>
          </w:tcPr>
          <w:p w14:paraId="1E1D9614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074D36" w:rsidRPr="00125D52" w14:paraId="47DD0532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2FF90461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2880" w:type="dxa"/>
            <w:gridSpan w:val="3"/>
            <w:vAlign w:val="center"/>
          </w:tcPr>
          <w:p w14:paraId="7F29D247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 xml:space="preserve">3. </w:t>
            </w:r>
            <w:r w:rsidR="00B90BF4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Leitura da Bíblia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1669" w:type="dxa"/>
            <w:gridSpan w:val="7"/>
            <w:vAlign w:val="center"/>
          </w:tcPr>
          <w:p w14:paraId="0274F438" w14:textId="77777777" w:rsidR="00074D36" w:rsidRPr="00125D52" w:rsidRDefault="009E0212" w:rsidP="00074D3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bidi="ar-SA"/>
              </w:rPr>
              <w:t>Estudante</w:t>
            </w:r>
            <w:r w:rsidR="00074D3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340" w:type="dxa"/>
            <w:vAlign w:val="center"/>
          </w:tcPr>
          <w:p w14:paraId="5BC9B6B9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</w:t>
            </w:r>
            <w:r w:rsidR="009E0212"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Nome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</w:p>
        </w:tc>
        <w:tc>
          <w:tcPr>
            <w:tcW w:w="2443" w:type="dxa"/>
            <w:vAlign w:val="center"/>
          </w:tcPr>
          <w:p w14:paraId="6473C1C1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074D36" w:rsidRPr="00125D52" w14:paraId="389A3B88" w14:textId="77777777" w:rsidTr="000D059F">
        <w:tblPrEx>
          <w:tblBorders>
            <w:bottom w:val="nil"/>
          </w:tblBorders>
        </w:tblPrEx>
        <w:trPr>
          <w:trHeight w:hRule="exact" w:val="208"/>
        </w:trPr>
        <w:tc>
          <w:tcPr>
            <w:tcW w:w="632" w:type="dxa"/>
            <w:gridSpan w:val="2"/>
          </w:tcPr>
          <w:p w14:paraId="051D2137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4438" w:type="dxa"/>
            <w:gridSpan w:val="7"/>
          </w:tcPr>
          <w:p w14:paraId="498FEA7C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  <w:tc>
          <w:tcPr>
            <w:tcW w:w="4894" w:type="dxa"/>
            <w:gridSpan w:val="5"/>
          </w:tcPr>
          <w:p w14:paraId="31237708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</w:tr>
      <w:tr w:rsidR="00074D36" w:rsidRPr="00125D52" w14:paraId="701D997C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5159" w:type="dxa"/>
            <w:gridSpan w:val="10"/>
            <w:shd w:val="clear" w:color="auto" w:fill="BE8900"/>
            <w:vAlign w:val="center"/>
          </w:tcPr>
          <w:p w14:paraId="0FEAB124" w14:textId="77777777" w:rsidR="00074D36" w:rsidRPr="00125D52" w:rsidRDefault="009E0212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bidi="ar-SA"/>
              </w:rPr>
              <w:t>FAÇA SEU MELHOR NO MINISTÉRIO</w:t>
            </w:r>
          </w:p>
        </w:tc>
        <w:tc>
          <w:tcPr>
            <w:tcW w:w="2362" w:type="dxa"/>
            <w:gridSpan w:val="3"/>
            <w:vAlign w:val="bottom"/>
          </w:tcPr>
          <w:p w14:paraId="399A78A9" w14:textId="77777777" w:rsidR="00074D36" w:rsidRPr="00125D52" w:rsidRDefault="009E0212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Sala B</w:t>
            </w:r>
          </w:p>
        </w:tc>
        <w:tc>
          <w:tcPr>
            <w:tcW w:w="2443" w:type="dxa"/>
            <w:vAlign w:val="bottom"/>
          </w:tcPr>
          <w:p w14:paraId="7613C947" w14:textId="77777777" w:rsidR="00074D36" w:rsidRPr="00125D52" w:rsidRDefault="009E0212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Salão principal</w:t>
            </w:r>
          </w:p>
        </w:tc>
      </w:tr>
      <w:tr w:rsidR="00074D36" w:rsidRPr="00125D52" w14:paraId="395C308C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3A960B14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2655" w:type="dxa"/>
            <w:gridSpan w:val="3"/>
            <w:vAlign w:val="center"/>
          </w:tcPr>
          <w:p w14:paraId="2933E0CC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4. [</w:t>
            </w:r>
            <w:r w:rsidR="00AC0BEE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1887" w:type="dxa"/>
            <w:gridSpan w:val="6"/>
            <w:vAlign w:val="center"/>
          </w:tcPr>
          <w:p w14:paraId="4643C67B" w14:textId="77777777" w:rsidR="00074D36" w:rsidRPr="00125D52" w:rsidRDefault="00B90BF4" w:rsidP="00074D3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="00074D3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362" w:type="dxa"/>
            <w:gridSpan w:val="3"/>
            <w:vAlign w:val="center"/>
          </w:tcPr>
          <w:p w14:paraId="31222464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  <w:tc>
          <w:tcPr>
            <w:tcW w:w="2443" w:type="dxa"/>
            <w:vAlign w:val="center"/>
          </w:tcPr>
          <w:p w14:paraId="05DAE3A7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</w:tr>
      <w:tr w:rsidR="00074D36" w:rsidRPr="00125D52" w14:paraId="5954E39F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20BF2B26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2655" w:type="dxa"/>
            <w:gridSpan w:val="3"/>
            <w:vAlign w:val="center"/>
          </w:tcPr>
          <w:p w14:paraId="60E724CC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5. [</w:t>
            </w:r>
            <w:r w:rsidR="00AC0BEE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1894" w:type="dxa"/>
            <w:gridSpan w:val="7"/>
            <w:vAlign w:val="center"/>
          </w:tcPr>
          <w:p w14:paraId="1E7B97B4" w14:textId="77777777" w:rsidR="00074D36" w:rsidRPr="00125D52" w:rsidRDefault="00B90BF4" w:rsidP="00074D36">
            <w:pPr>
              <w:spacing w:line="240" w:lineRule="auto"/>
              <w:ind w:left="144" w:firstLine="0"/>
              <w:contextualSpacing/>
              <w:jc w:val="right"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="00074D3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355" w:type="dxa"/>
            <w:gridSpan w:val="2"/>
            <w:vAlign w:val="center"/>
          </w:tcPr>
          <w:p w14:paraId="067795F5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  <w:tc>
          <w:tcPr>
            <w:tcW w:w="2443" w:type="dxa"/>
            <w:vAlign w:val="center"/>
          </w:tcPr>
          <w:p w14:paraId="34C08902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</w:tr>
      <w:tr w:rsidR="00074D36" w:rsidRPr="00125D52" w14:paraId="5C414908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28AD390F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2655" w:type="dxa"/>
            <w:gridSpan w:val="3"/>
            <w:vAlign w:val="center"/>
          </w:tcPr>
          <w:p w14:paraId="1872B650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6. [</w:t>
            </w:r>
            <w:r w:rsidR="00AC0BEE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1894" w:type="dxa"/>
            <w:gridSpan w:val="7"/>
            <w:vAlign w:val="center"/>
          </w:tcPr>
          <w:p w14:paraId="03C8E7F1" w14:textId="77777777" w:rsidR="00074D36" w:rsidRPr="00125D52" w:rsidRDefault="00B90BF4" w:rsidP="00074D36">
            <w:pPr>
              <w:spacing w:line="240" w:lineRule="auto"/>
              <w:ind w:left="144" w:firstLine="0"/>
              <w:contextualSpacing/>
              <w:jc w:val="right"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="00074D3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355" w:type="dxa"/>
            <w:gridSpan w:val="2"/>
            <w:vAlign w:val="center"/>
          </w:tcPr>
          <w:p w14:paraId="4D76C9F6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  <w:tc>
          <w:tcPr>
            <w:tcW w:w="2443" w:type="dxa"/>
            <w:vAlign w:val="center"/>
          </w:tcPr>
          <w:p w14:paraId="612ED229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</w:tr>
      <w:tr w:rsidR="00074D36" w:rsidRPr="00125D52" w14:paraId="3F4DC318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4F9BA573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2655" w:type="dxa"/>
            <w:gridSpan w:val="3"/>
            <w:vAlign w:val="center"/>
          </w:tcPr>
          <w:p w14:paraId="21271C0C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7. [</w:t>
            </w:r>
            <w:r w:rsidR="00AC0BEE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1894" w:type="dxa"/>
            <w:gridSpan w:val="7"/>
            <w:vAlign w:val="center"/>
          </w:tcPr>
          <w:p w14:paraId="746BC815" w14:textId="77777777" w:rsidR="00074D36" w:rsidRPr="00125D52" w:rsidRDefault="00B90BF4" w:rsidP="00074D36">
            <w:pPr>
              <w:spacing w:line="240" w:lineRule="auto"/>
              <w:ind w:left="144" w:firstLine="0"/>
              <w:contextualSpacing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="00074D3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355" w:type="dxa"/>
            <w:gridSpan w:val="2"/>
            <w:vAlign w:val="center"/>
          </w:tcPr>
          <w:p w14:paraId="65E7B1A8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  <w:tc>
          <w:tcPr>
            <w:tcW w:w="2443" w:type="dxa"/>
            <w:vAlign w:val="center"/>
          </w:tcPr>
          <w:p w14:paraId="049766C2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</w:tr>
      <w:tr w:rsidR="00074D36" w:rsidRPr="00125D52" w14:paraId="24483AF4" w14:textId="77777777" w:rsidTr="00074D36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2542466A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4438" w:type="dxa"/>
            <w:gridSpan w:val="7"/>
          </w:tcPr>
          <w:p w14:paraId="7A940A0D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  <w:tc>
          <w:tcPr>
            <w:tcW w:w="4894" w:type="dxa"/>
            <w:gridSpan w:val="5"/>
          </w:tcPr>
          <w:p w14:paraId="1C5281BF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</w:tr>
      <w:tr w:rsidR="00074D36" w:rsidRPr="00125D52" w14:paraId="284030EE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4968" w:type="dxa"/>
            <w:gridSpan w:val="6"/>
            <w:shd w:val="clear" w:color="auto" w:fill="7E0024"/>
            <w:vAlign w:val="center"/>
          </w:tcPr>
          <w:p w14:paraId="020A6FD2" w14:textId="77777777" w:rsidR="00074D36" w:rsidRPr="00125D52" w:rsidRDefault="009E0212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bidi="ar-SA"/>
              </w:rPr>
              <w:t>NOSSA VIDA CRISTÃ</w:t>
            </w:r>
          </w:p>
        </w:tc>
        <w:tc>
          <w:tcPr>
            <w:tcW w:w="4996" w:type="dxa"/>
            <w:gridSpan w:val="8"/>
            <w:vAlign w:val="center"/>
          </w:tcPr>
          <w:p w14:paraId="65708236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</w:tr>
      <w:tr w:rsidR="00074D36" w:rsidRPr="00125D52" w14:paraId="47B57467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41A1E6BD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7B1DB70D" w14:textId="77777777" w:rsidR="00074D36" w:rsidRPr="00125D52" w:rsidRDefault="009E0212" w:rsidP="00074D36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[número</w:t>
            </w:r>
            <w:r w:rsidR="00074D36"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</w:p>
        </w:tc>
        <w:tc>
          <w:tcPr>
            <w:tcW w:w="2443" w:type="dxa"/>
            <w:vAlign w:val="center"/>
          </w:tcPr>
          <w:p w14:paraId="3E04581F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</w:tr>
      <w:tr w:rsidR="00074D36" w:rsidRPr="00125D52" w14:paraId="631CE784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73F76C7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78BC5E39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8. [</w:t>
            </w:r>
            <w:r w:rsidR="009E0212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(XX min)</w:t>
            </w:r>
          </w:p>
        </w:tc>
        <w:tc>
          <w:tcPr>
            <w:tcW w:w="2553" w:type="dxa"/>
            <w:gridSpan w:val="7"/>
            <w:vAlign w:val="center"/>
          </w:tcPr>
          <w:p w14:paraId="6D7797CE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  <w:tc>
          <w:tcPr>
            <w:tcW w:w="2443" w:type="dxa"/>
            <w:vAlign w:val="center"/>
          </w:tcPr>
          <w:p w14:paraId="2007B7A5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074D36" w:rsidRPr="00125D52" w14:paraId="18BC9130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66EAA418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52A61132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9. [</w:t>
            </w:r>
            <w:r w:rsidR="009E0212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(XX min)</w:t>
            </w:r>
          </w:p>
        </w:tc>
        <w:tc>
          <w:tcPr>
            <w:tcW w:w="2553" w:type="dxa"/>
            <w:gridSpan w:val="7"/>
            <w:vAlign w:val="center"/>
          </w:tcPr>
          <w:p w14:paraId="47EE9B42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  <w:tc>
          <w:tcPr>
            <w:tcW w:w="2443" w:type="dxa"/>
            <w:vAlign w:val="center"/>
          </w:tcPr>
          <w:p w14:paraId="27C702A1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074D36" w:rsidRPr="00125D52" w14:paraId="1A3C03A7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51AA8D8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3ACC281B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 xml:space="preserve">10. </w:t>
            </w:r>
            <w:r w:rsidR="009E0212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Estudo bíblico de congregação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(30 min)</w:t>
            </w:r>
          </w:p>
        </w:tc>
        <w:tc>
          <w:tcPr>
            <w:tcW w:w="2553" w:type="dxa"/>
            <w:gridSpan w:val="7"/>
            <w:vAlign w:val="center"/>
          </w:tcPr>
          <w:p w14:paraId="452B7225" w14:textId="77777777" w:rsidR="00074D36" w:rsidRPr="00125D52" w:rsidRDefault="009E0212" w:rsidP="00074D3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Dirigente/leitor</w:t>
            </w:r>
            <w:r w:rsidR="00074D3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14:paraId="2EC6C338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</w:tr>
      <w:tr w:rsidR="00074D36" w:rsidRPr="00125D52" w14:paraId="4E42A6B9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0B64DC03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3759175D" w14:textId="77777777" w:rsidR="00074D36" w:rsidRPr="00125D52" w:rsidRDefault="009E0212" w:rsidP="00074D36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Comentários finais</w:t>
            </w:r>
            <w:r w:rsidR="00074D36"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 </w:t>
            </w:r>
            <w:r w:rsidR="00074D36"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(3 min)</w:t>
            </w:r>
          </w:p>
        </w:tc>
        <w:tc>
          <w:tcPr>
            <w:tcW w:w="2443" w:type="dxa"/>
            <w:vAlign w:val="center"/>
          </w:tcPr>
          <w:p w14:paraId="6FE20E11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</w:tr>
      <w:tr w:rsidR="00074D36" w:rsidRPr="00125D52" w14:paraId="2D05904A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6E02ED7B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015D8591" w14:textId="77777777" w:rsidR="00074D36" w:rsidRPr="00125D52" w:rsidRDefault="009E0212" w:rsidP="00074D36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</w:t>
            </w:r>
            <w:r w:rsidRPr="00125D52">
              <w:rPr>
                <w:rFonts w:ascii="Calibri" w:eastAsia="Calibri" w:hAnsi="Calibri" w:cs="Times New Roman"/>
                <w:lang w:bidi="ar-SA"/>
              </w:rPr>
              <w:t xml:space="preserve"> </w:t>
            </w:r>
            <w:r w:rsidRPr="00125D52">
              <w:rPr>
                <w:rFonts w:ascii="Calibri" w:eastAsia="Calibri" w:hAnsi="Calibri" w:cs="Times New Roman"/>
                <w:sz w:val="22"/>
                <w:lang w:bidi="ar-SA"/>
              </w:rPr>
              <w:t>[número</w:t>
            </w:r>
            <w:r w:rsidR="00074D36"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</w:p>
        </w:tc>
        <w:tc>
          <w:tcPr>
            <w:tcW w:w="2553" w:type="dxa"/>
            <w:gridSpan w:val="7"/>
            <w:vAlign w:val="center"/>
          </w:tcPr>
          <w:p w14:paraId="7BD9C524" w14:textId="77777777" w:rsidR="00074D36" w:rsidRPr="00125D52" w:rsidRDefault="009E0212" w:rsidP="00074D3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Oração</w:t>
            </w:r>
            <w:r w:rsidR="00074D3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14:paraId="6C6D027E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732B37" w:rsidRPr="00730C54" w14:paraId="4BF821BE" w14:textId="77777777" w:rsidTr="000D059F">
        <w:tc>
          <w:tcPr>
            <w:tcW w:w="2660" w:type="dxa"/>
            <w:gridSpan w:val="3"/>
            <w:tcBorders>
              <w:bottom w:val="thinThickSmallGap" w:sz="18" w:space="0" w:color="575A5D"/>
            </w:tcBorders>
            <w:vAlign w:val="bottom"/>
          </w:tcPr>
          <w:p w14:paraId="497D2BBE" w14:textId="77777777" w:rsidR="00732B37" w:rsidRPr="000D059F" w:rsidRDefault="00732B37" w:rsidP="000D059F">
            <w:pPr>
              <w:spacing w:after="60" w:line="240" w:lineRule="auto"/>
              <w:ind w:firstLine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bidi="ar-SA"/>
              </w:rPr>
            </w:pPr>
            <w:bookmarkStart w:id="0" w:name="_GoBack"/>
            <w:bookmarkEnd w:id="0"/>
            <w:r w:rsidRPr="000D059F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bidi="ar-SA"/>
              </w:rPr>
              <w:lastRenderedPageBreak/>
              <w:t>[</w:t>
            </w:r>
            <w:r w:rsidRPr="000D059F">
              <w:rPr>
                <w:rFonts w:asciiTheme="minorHAnsi" w:eastAsiaTheme="minorHAnsi" w:hAnsiTheme="minorHAnsi" w:cstheme="minorBidi"/>
                <w:b/>
                <w:sz w:val="20"/>
                <w:szCs w:val="20"/>
                <w:lang w:val="en-US" w:bidi="ar-SA"/>
              </w:rPr>
              <w:t>NOME DA CONGREGAÇÃO</w:t>
            </w:r>
            <w:r w:rsidRPr="000D059F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bidi="ar-SA"/>
              </w:rPr>
              <w:t>]</w:t>
            </w:r>
          </w:p>
        </w:tc>
        <w:tc>
          <w:tcPr>
            <w:tcW w:w="7304" w:type="dxa"/>
            <w:gridSpan w:val="11"/>
            <w:tcBorders>
              <w:bottom w:val="thinThickSmallGap" w:sz="18" w:space="0" w:color="575A5D"/>
            </w:tcBorders>
            <w:vAlign w:val="bottom"/>
          </w:tcPr>
          <w:p w14:paraId="6203EF17" w14:textId="77777777" w:rsidR="00732B37" w:rsidRPr="00285724" w:rsidRDefault="00732B37" w:rsidP="000D059F">
            <w:pPr>
              <w:spacing w:after="60" w:line="240" w:lineRule="auto"/>
              <w:ind w:firstLine="0"/>
              <w:jc w:val="right"/>
              <w:rPr>
                <w:rFonts w:asciiTheme="majorHAnsi" w:eastAsiaTheme="minorHAnsi" w:hAnsiTheme="majorHAnsi" w:cstheme="minorBidi"/>
                <w:b/>
                <w:sz w:val="32"/>
                <w:szCs w:val="32"/>
                <w:lang w:bidi="ar-SA"/>
              </w:rPr>
            </w:pPr>
            <w:r w:rsidRPr="00285724">
              <w:rPr>
                <w:rFonts w:asciiTheme="majorHAnsi" w:eastAsiaTheme="minorHAnsi" w:hAnsiTheme="majorHAnsi" w:cstheme="minorBidi"/>
                <w:b/>
                <w:sz w:val="32"/>
                <w:szCs w:val="32"/>
                <w:lang w:bidi="ar-SA"/>
              </w:rPr>
              <w:t>Programação da reunião do meio de semana</w:t>
            </w:r>
          </w:p>
        </w:tc>
      </w:tr>
      <w:tr w:rsidR="00074D36" w:rsidRPr="00125D52" w14:paraId="0B0F7F11" w14:textId="77777777" w:rsidTr="00074D36">
        <w:tblPrEx>
          <w:tblBorders>
            <w:bottom w:val="nil"/>
          </w:tblBorders>
        </w:tblPrEx>
        <w:trPr>
          <w:trHeight w:hRule="exact" w:val="144"/>
        </w:trPr>
        <w:tc>
          <w:tcPr>
            <w:tcW w:w="5011" w:type="dxa"/>
            <w:gridSpan w:val="7"/>
          </w:tcPr>
          <w:p w14:paraId="09334E71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2510" w:type="dxa"/>
            <w:gridSpan w:val="6"/>
          </w:tcPr>
          <w:p w14:paraId="1055056B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2443" w:type="dxa"/>
          </w:tcPr>
          <w:p w14:paraId="28BD8E79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</w:tr>
      <w:tr w:rsidR="009E0212" w:rsidRPr="00125D52" w14:paraId="3223F7DE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14:paraId="6C8A711C" w14:textId="77777777" w:rsidR="009E0212" w:rsidRPr="00125D52" w:rsidRDefault="009E0212" w:rsidP="009E0212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808080" w:themeColor="background1" w:themeShade="80"/>
                <w:sz w:val="16"/>
                <w:szCs w:val="16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SA"/>
              </w:rPr>
              <w:t>[DATA] | LEITURA SEMANAL DA BÍBLIA</w:t>
            </w:r>
          </w:p>
        </w:tc>
        <w:tc>
          <w:tcPr>
            <w:tcW w:w="2510" w:type="dxa"/>
            <w:gridSpan w:val="6"/>
            <w:vAlign w:val="center"/>
          </w:tcPr>
          <w:p w14:paraId="16223962" w14:textId="77777777" w:rsidR="009E0212" w:rsidRPr="00125D52" w:rsidRDefault="009E0212" w:rsidP="009E0212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Presidente:</w:t>
            </w:r>
          </w:p>
        </w:tc>
        <w:tc>
          <w:tcPr>
            <w:tcW w:w="2443" w:type="dxa"/>
            <w:vAlign w:val="center"/>
          </w:tcPr>
          <w:p w14:paraId="3A0021F8" w14:textId="77777777" w:rsidR="009E0212" w:rsidRPr="00125D52" w:rsidRDefault="009E0212" w:rsidP="009E0212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074D36" w:rsidRPr="00125D52" w14:paraId="67736F2B" w14:textId="77777777" w:rsidTr="000D059F">
        <w:tblPrEx>
          <w:tblBorders>
            <w:bottom w:val="nil"/>
          </w:tblBorders>
        </w:tblPrEx>
        <w:trPr>
          <w:trHeight w:val="322"/>
        </w:trPr>
        <w:tc>
          <w:tcPr>
            <w:tcW w:w="5011" w:type="dxa"/>
            <w:gridSpan w:val="7"/>
            <w:vAlign w:val="bottom"/>
          </w:tcPr>
          <w:p w14:paraId="28E8D225" w14:textId="77777777" w:rsidR="00074D36" w:rsidRPr="00125D52" w:rsidRDefault="00074D36" w:rsidP="00074D3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</w:p>
        </w:tc>
        <w:tc>
          <w:tcPr>
            <w:tcW w:w="2510" w:type="dxa"/>
            <w:gridSpan w:val="6"/>
            <w:vAlign w:val="center"/>
          </w:tcPr>
          <w:p w14:paraId="06D2AEC2" w14:textId="77777777" w:rsidR="00074D36" w:rsidRPr="00125D52" w:rsidRDefault="009E0212" w:rsidP="00074D3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Conselheiro da sala B</w:t>
            </w:r>
            <w:r w:rsidR="00074D3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14:paraId="5B870FBB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074D36" w:rsidRPr="00125D52" w14:paraId="17A76533" w14:textId="77777777" w:rsidTr="00074D36">
        <w:tblPrEx>
          <w:tblBorders>
            <w:bottom w:val="nil"/>
          </w:tblBorders>
        </w:tblPrEx>
        <w:trPr>
          <w:trHeight w:hRule="exact" w:val="144"/>
        </w:trPr>
        <w:tc>
          <w:tcPr>
            <w:tcW w:w="5011" w:type="dxa"/>
            <w:gridSpan w:val="7"/>
          </w:tcPr>
          <w:p w14:paraId="527CB696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2510" w:type="dxa"/>
            <w:gridSpan w:val="6"/>
          </w:tcPr>
          <w:p w14:paraId="15757CE6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2443" w:type="dxa"/>
          </w:tcPr>
          <w:p w14:paraId="57454651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</w:tr>
      <w:tr w:rsidR="00074D36" w:rsidRPr="00125D52" w14:paraId="79FFE767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0BE20BDB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79ED781E" w14:textId="77777777" w:rsidR="00074D36" w:rsidRPr="00125D52" w:rsidRDefault="009E0212" w:rsidP="00074D36">
            <w:pPr>
              <w:numPr>
                <w:ilvl w:val="0"/>
                <w:numId w:val="1"/>
              </w:numPr>
              <w:spacing w:line="240" w:lineRule="auto"/>
              <w:ind w:left="144" w:hanging="144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[número</w:t>
            </w:r>
            <w:r w:rsidR="00074D36"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</w:p>
        </w:tc>
        <w:tc>
          <w:tcPr>
            <w:tcW w:w="2451" w:type="dxa"/>
            <w:gridSpan w:val="4"/>
            <w:vAlign w:val="center"/>
          </w:tcPr>
          <w:p w14:paraId="26261382" w14:textId="77777777" w:rsidR="00074D36" w:rsidRPr="00125D52" w:rsidRDefault="009E0212" w:rsidP="00074D3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808080" w:themeColor="background1" w:themeShade="80"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Oração</w:t>
            </w:r>
            <w:r w:rsidR="00074D3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14:paraId="1DC71867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074D36" w:rsidRPr="00125D52" w14:paraId="339B0F2B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695D5F43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3E1C8F7E" w14:textId="77777777" w:rsidR="00074D36" w:rsidRPr="00125D52" w:rsidRDefault="009E0212" w:rsidP="00074D36">
            <w:pPr>
              <w:numPr>
                <w:ilvl w:val="0"/>
                <w:numId w:val="1"/>
              </w:numPr>
              <w:spacing w:line="240" w:lineRule="auto"/>
              <w:ind w:left="144" w:hanging="144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Comentários iniciais</w:t>
            </w:r>
            <w:r w:rsidR="00074D36"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="00074D36"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(1 min)</w:t>
            </w:r>
          </w:p>
        </w:tc>
        <w:tc>
          <w:tcPr>
            <w:tcW w:w="4894" w:type="dxa"/>
            <w:gridSpan w:val="5"/>
            <w:vAlign w:val="center"/>
          </w:tcPr>
          <w:p w14:paraId="68B99BCE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</w:tr>
      <w:tr w:rsidR="00074D36" w:rsidRPr="00125D52" w14:paraId="3CF04ED6" w14:textId="77777777" w:rsidTr="00074D36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5EA1BC96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4438" w:type="dxa"/>
            <w:gridSpan w:val="7"/>
          </w:tcPr>
          <w:p w14:paraId="7DCCA9C5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  <w:tc>
          <w:tcPr>
            <w:tcW w:w="4894" w:type="dxa"/>
            <w:gridSpan w:val="5"/>
          </w:tcPr>
          <w:p w14:paraId="2F99DE42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</w:tr>
      <w:tr w:rsidR="00074D36" w:rsidRPr="00125D52" w14:paraId="53735402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5044" w:type="dxa"/>
            <w:gridSpan w:val="8"/>
            <w:shd w:val="clear" w:color="auto" w:fill="575A5D"/>
            <w:vAlign w:val="center"/>
          </w:tcPr>
          <w:p w14:paraId="6A0D3ECE" w14:textId="77777777" w:rsidR="00074D36" w:rsidRPr="00125D52" w:rsidRDefault="009E0212" w:rsidP="00074D36">
            <w:pPr>
              <w:spacing w:before="20" w:after="20" w:line="240" w:lineRule="auto"/>
              <w:ind w:firstLine="0"/>
              <w:rPr>
                <w:rFonts w:asciiTheme="minorHAnsi" w:eastAsiaTheme="minorHAnsi" w:hAnsi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bidi="ar-SA"/>
              </w:rPr>
              <w:t>TESOUROS DA PALAVRA DE DEUS</w:t>
            </w:r>
          </w:p>
        </w:tc>
        <w:tc>
          <w:tcPr>
            <w:tcW w:w="2477" w:type="dxa"/>
            <w:gridSpan w:val="5"/>
            <w:vAlign w:val="bottom"/>
          </w:tcPr>
          <w:p w14:paraId="192F6797" w14:textId="77777777" w:rsidR="00074D36" w:rsidRPr="00125D52" w:rsidRDefault="009E0212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Sala B</w:t>
            </w:r>
          </w:p>
        </w:tc>
        <w:tc>
          <w:tcPr>
            <w:tcW w:w="2443" w:type="dxa"/>
            <w:vAlign w:val="bottom"/>
          </w:tcPr>
          <w:p w14:paraId="4AA5BDE8" w14:textId="77777777" w:rsidR="00074D36" w:rsidRPr="00125D52" w:rsidRDefault="009E0212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Salão principal</w:t>
            </w:r>
          </w:p>
        </w:tc>
      </w:tr>
      <w:tr w:rsidR="00074D36" w:rsidRPr="00125D52" w14:paraId="727F8B79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0A6AABB1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39496C69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1. [</w:t>
            </w:r>
            <w:r w:rsidR="009E0212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(10 min)</w:t>
            </w:r>
          </w:p>
        </w:tc>
        <w:tc>
          <w:tcPr>
            <w:tcW w:w="2443" w:type="dxa"/>
            <w:vAlign w:val="center"/>
          </w:tcPr>
          <w:p w14:paraId="50D0BA15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074D36" w:rsidRPr="00125D52" w14:paraId="634ADFED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2216849D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54EA44FD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 xml:space="preserve">2. </w:t>
            </w:r>
            <w:r w:rsidR="009E0212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Joias espirituais</w:t>
            </w:r>
            <w:r w:rsidR="009E0212"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 xml:space="preserve"> 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(10 min)</w:t>
            </w:r>
          </w:p>
        </w:tc>
        <w:tc>
          <w:tcPr>
            <w:tcW w:w="2443" w:type="dxa"/>
            <w:vAlign w:val="center"/>
          </w:tcPr>
          <w:p w14:paraId="3A658277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074D36" w:rsidRPr="00125D52" w14:paraId="01F8D82A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4A7D78FD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2880" w:type="dxa"/>
            <w:gridSpan w:val="3"/>
            <w:vAlign w:val="center"/>
          </w:tcPr>
          <w:p w14:paraId="4A975F58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 xml:space="preserve">3. </w:t>
            </w:r>
            <w:r w:rsidR="009E0212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Leitura da Bíblia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1669" w:type="dxa"/>
            <w:gridSpan w:val="7"/>
            <w:vAlign w:val="center"/>
          </w:tcPr>
          <w:p w14:paraId="2C31A037" w14:textId="77777777" w:rsidR="00074D36" w:rsidRPr="00125D52" w:rsidRDefault="009E0212" w:rsidP="00074D3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bidi="ar-SA"/>
              </w:rPr>
              <w:t>Estudante</w:t>
            </w:r>
            <w:r w:rsidR="00074D3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340" w:type="dxa"/>
            <w:vAlign w:val="center"/>
          </w:tcPr>
          <w:p w14:paraId="06DC3161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</w:t>
            </w:r>
            <w:r w:rsidR="00AC0BEE"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Nome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</w:p>
        </w:tc>
        <w:tc>
          <w:tcPr>
            <w:tcW w:w="2443" w:type="dxa"/>
            <w:vAlign w:val="center"/>
          </w:tcPr>
          <w:p w14:paraId="485F1015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074D36" w:rsidRPr="00125D52" w14:paraId="474306C4" w14:textId="77777777" w:rsidTr="00074D36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42897144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4438" w:type="dxa"/>
            <w:gridSpan w:val="7"/>
          </w:tcPr>
          <w:p w14:paraId="2DCB056A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  <w:tc>
          <w:tcPr>
            <w:tcW w:w="4894" w:type="dxa"/>
            <w:gridSpan w:val="5"/>
          </w:tcPr>
          <w:p w14:paraId="609B7777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</w:tr>
      <w:tr w:rsidR="00074D36" w:rsidRPr="00125D52" w14:paraId="2004DBB9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5159" w:type="dxa"/>
            <w:gridSpan w:val="10"/>
            <w:shd w:val="clear" w:color="auto" w:fill="BE8900"/>
            <w:vAlign w:val="center"/>
          </w:tcPr>
          <w:p w14:paraId="716774AD" w14:textId="77777777" w:rsidR="00074D36" w:rsidRPr="00125D52" w:rsidRDefault="009E0212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bidi="ar-SA"/>
              </w:rPr>
              <w:t>FAÇA SEU MELHOR NO MINISTÉRIO</w:t>
            </w:r>
          </w:p>
        </w:tc>
        <w:tc>
          <w:tcPr>
            <w:tcW w:w="2362" w:type="dxa"/>
            <w:gridSpan w:val="3"/>
            <w:vAlign w:val="bottom"/>
          </w:tcPr>
          <w:p w14:paraId="28F40B22" w14:textId="77777777" w:rsidR="00074D36" w:rsidRPr="00125D52" w:rsidRDefault="009E0212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Sala B</w:t>
            </w:r>
          </w:p>
        </w:tc>
        <w:tc>
          <w:tcPr>
            <w:tcW w:w="2443" w:type="dxa"/>
            <w:vAlign w:val="bottom"/>
          </w:tcPr>
          <w:p w14:paraId="355BDB9D" w14:textId="77777777" w:rsidR="00074D36" w:rsidRPr="00125D52" w:rsidRDefault="009E0212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Salão principal</w:t>
            </w:r>
          </w:p>
        </w:tc>
      </w:tr>
      <w:tr w:rsidR="00074D36" w:rsidRPr="00125D52" w14:paraId="19C68B93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756DF8D5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2655" w:type="dxa"/>
            <w:gridSpan w:val="3"/>
            <w:vAlign w:val="center"/>
          </w:tcPr>
          <w:p w14:paraId="16EFFF2A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4. [</w:t>
            </w:r>
            <w:r w:rsidR="009E0212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1887" w:type="dxa"/>
            <w:gridSpan w:val="6"/>
            <w:vAlign w:val="center"/>
          </w:tcPr>
          <w:p w14:paraId="101CA46F" w14:textId="77777777" w:rsidR="00074D36" w:rsidRPr="00125D52" w:rsidRDefault="009E0212" w:rsidP="00074D3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="00074D3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362" w:type="dxa"/>
            <w:gridSpan w:val="3"/>
            <w:vAlign w:val="center"/>
          </w:tcPr>
          <w:p w14:paraId="35DCF650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  <w:tc>
          <w:tcPr>
            <w:tcW w:w="2443" w:type="dxa"/>
            <w:vAlign w:val="center"/>
          </w:tcPr>
          <w:p w14:paraId="78E2398B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</w:tr>
      <w:tr w:rsidR="00074D36" w:rsidRPr="00125D52" w14:paraId="39B64EFE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70E54677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2655" w:type="dxa"/>
            <w:gridSpan w:val="3"/>
            <w:vAlign w:val="center"/>
          </w:tcPr>
          <w:p w14:paraId="26CD28AF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5. [</w:t>
            </w:r>
            <w:r w:rsidR="009E0212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1894" w:type="dxa"/>
            <w:gridSpan w:val="7"/>
            <w:vAlign w:val="center"/>
          </w:tcPr>
          <w:p w14:paraId="279E9951" w14:textId="77777777" w:rsidR="00074D36" w:rsidRPr="00125D52" w:rsidRDefault="009E0212" w:rsidP="00074D36">
            <w:pPr>
              <w:spacing w:line="240" w:lineRule="auto"/>
              <w:ind w:left="144" w:firstLine="0"/>
              <w:contextualSpacing/>
              <w:jc w:val="right"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="00074D3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355" w:type="dxa"/>
            <w:gridSpan w:val="2"/>
            <w:vAlign w:val="center"/>
          </w:tcPr>
          <w:p w14:paraId="0A6C86CE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  <w:tc>
          <w:tcPr>
            <w:tcW w:w="2443" w:type="dxa"/>
            <w:vAlign w:val="center"/>
          </w:tcPr>
          <w:p w14:paraId="007C402B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</w:tr>
      <w:tr w:rsidR="00074D36" w:rsidRPr="00125D52" w14:paraId="13FB8195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220147E9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2655" w:type="dxa"/>
            <w:gridSpan w:val="3"/>
            <w:vAlign w:val="center"/>
          </w:tcPr>
          <w:p w14:paraId="26306839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6. [</w:t>
            </w:r>
            <w:r w:rsidR="009E0212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1894" w:type="dxa"/>
            <w:gridSpan w:val="7"/>
            <w:vAlign w:val="center"/>
          </w:tcPr>
          <w:p w14:paraId="2A1B1D7D" w14:textId="77777777" w:rsidR="00074D36" w:rsidRPr="00125D52" w:rsidRDefault="009E0212" w:rsidP="00074D36">
            <w:pPr>
              <w:spacing w:line="240" w:lineRule="auto"/>
              <w:ind w:left="144" w:firstLine="0"/>
              <w:contextualSpacing/>
              <w:jc w:val="right"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="00074D3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355" w:type="dxa"/>
            <w:gridSpan w:val="2"/>
            <w:vAlign w:val="center"/>
          </w:tcPr>
          <w:p w14:paraId="6D470286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  <w:tc>
          <w:tcPr>
            <w:tcW w:w="2443" w:type="dxa"/>
            <w:vAlign w:val="center"/>
          </w:tcPr>
          <w:p w14:paraId="5838BEC5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</w:tr>
      <w:tr w:rsidR="00074D36" w:rsidRPr="00125D52" w14:paraId="3749896D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32A6E7D4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2655" w:type="dxa"/>
            <w:gridSpan w:val="3"/>
            <w:vAlign w:val="center"/>
          </w:tcPr>
          <w:p w14:paraId="48187A6B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7. [</w:t>
            </w:r>
            <w:r w:rsidR="009E0212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1894" w:type="dxa"/>
            <w:gridSpan w:val="7"/>
            <w:vAlign w:val="center"/>
          </w:tcPr>
          <w:p w14:paraId="6E1D42DE" w14:textId="77777777" w:rsidR="00074D36" w:rsidRPr="00125D52" w:rsidRDefault="009E0212" w:rsidP="00074D36">
            <w:pPr>
              <w:spacing w:line="240" w:lineRule="auto"/>
              <w:ind w:left="144" w:firstLine="0"/>
              <w:contextualSpacing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="00074D3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355" w:type="dxa"/>
            <w:gridSpan w:val="2"/>
            <w:vAlign w:val="center"/>
          </w:tcPr>
          <w:p w14:paraId="739B4358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  <w:tc>
          <w:tcPr>
            <w:tcW w:w="2443" w:type="dxa"/>
            <w:vAlign w:val="center"/>
          </w:tcPr>
          <w:p w14:paraId="26737B2F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</w:tr>
      <w:tr w:rsidR="00074D36" w:rsidRPr="00125D52" w14:paraId="20336F14" w14:textId="77777777" w:rsidTr="00074D36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1B29DBCA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4438" w:type="dxa"/>
            <w:gridSpan w:val="7"/>
          </w:tcPr>
          <w:p w14:paraId="2FE188E9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  <w:tc>
          <w:tcPr>
            <w:tcW w:w="4894" w:type="dxa"/>
            <w:gridSpan w:val="5"/>
          </w:tcPr>
          <w:p w14:paraId="7A4E12C8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</w:tr>
      <w:tr w:rsidR="00074D36" w:rsidRPr="00125D52" w14:paraId="68525E68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4968" w:type="dxa"/>
            <w:gridSpan w:val="6"/>
            <w:shd w:val="clear" w:color="auto" w:fill="7E0024"/>
            <w:vAlign w:val="center"/>
          </w:tcPr>
          <w:p w14:paraId="703925CF" w14:textId="77777777" w:rsidR="00074D36" w:rsidRPr="00125D52" w:rsidRDefault="009E0212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bidi="ar-SA"/>
              </w:rPr>
              <w:t>NOSSA VIDA CRISTÃ</w:t>
            </w:r>
          </w:p>
        </w:tc>
        <w:tc>
          <w:tcPr>
            <w:tcW w:w="4996" w:type="dxa"/>
            <w:gridSpan w:val="8"/>
            <w:vAlign w:val="center"/>
          </w:tcPr>
          <w:p w14:paraId="5B6C6458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</w:tr>
      <w:tr w:rsidR="00074D36" w:rsidRPr="00125D52" w14:paraId="2DB7E8A6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3AFC9ED6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08665688" w14:textId="77777777" w:rsidR="00074D36" w:rsidRPr="00125D52" w:rsidRDefault="009E0212" w:rsidP="00074D36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[número</w:t>
            </w:r>
            <w:r w:rsidR="00074D36"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</w:p>
        </w:tc>
        <w:tc>
          <w:tcPr>
            <w:tcW w:w="2443" w:type="dxa"/>
            <w:vAlign w:val="center"/>
          </w:tcPr>
          <w:p w14:paraId="59124A44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</w:tr>
      <w:tr w:rsidR="00074D36" w:rsidRPr="00125D52" w14:paraId="1F0C6E8E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0364E8E6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514762B2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8. [</w:t>
            </w:r>
            <w:r w:rsidR="009E0212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(XX min)</w:t>
            </w:r>
          </w:p>
        </w:tc>
        <w:tc>
          <w:tcPr>
            <w:tcW w:w="2553" w:type="dxa"/>
            <w:gridSpan w:val="7"/>
            <w:vAlign w:val="center"/>
          </w:tcPr>
          <w:p w14:paraId="3AA227C6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  <w:tc>
          <w:tcPr>
            <w:tcW w:w="2443" w:type="dxa"/>
            <w:vAlign w:val="center"/>
          </w:tcPr>
          <w:p w14:paraId="79DC99FD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074D36" w:rsidRPr="00125D52" w14:paraId="18F6DB45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3AFA09F0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255C198D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9. [</w:t>
            </w:r>
            <w:r w:rsidR="009E0212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(XX min)</w:t>
            </w:r>
          </w:p>
        </w:tc>
        <w:tc>
          <w:tcPr>
            <w:tcW w:w="2553" w:type="dxa"/>
            <w:gridSpan w:val="7"/>
            <w:vAlign w:val="center"/>
          </w:tcPr>
          <w:p w14:paraId="594CF623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  <w:tc>
          <w:tcPr>
            <w:tcW w:w="2443" w:type="dxa"/>
            <w:vAlign w:val="center"/>
          </w:tcPr>
          <w:p w14:paraId="788B743A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074D36" w:rsidRPr="00125D52" w14:paraId="20A88EB2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5146A5D4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1E54A5F6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 xml:space="preserve">10. </w:t>
            </w:r>
            <w:r w:rsidR="009E0212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Estudo bíblico de congregação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(30 min)</w:t>
            </w:r>
          </w:p>
        </w:tc>
        <w:tc>
          <w:tcPr>
            <w:tcW w:w="2553" w:type="dxa"/>
            <w:gridSpan w:val="7"/>
            <w:vAlign w:val="center"/>
          </w:tcPr>
          <w:p w14:paraId="306F9015" w14:textId="77777777" w:rsidR="00074D36" w:rsidRPr="00125D52" w:rsidRDefault="009E0212" w:rsidP="00074D3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Dirigente/leitor</w:t>
            </w:r>
            <w:r w:rsidR="00074D3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14:paraId="42F73492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</w:tr>
      <w:tr w:rsidR="00074D36" w:rsidRPr="00125D52" w14:paraId="6ED7B38E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7D770B57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5AFB1026" w14:textId="77777777" w:rsidR="00074D36" w:rsidRPr="00125D52" w:rsidRDefault="009E0212" w:rsidP="00074D36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Comentários finais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 xml:space="preserve"> </w:t>
            </w:r>
            <w:r w:rsidR="00074D36"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 </w:t>
            </w:r>
            <w:r w:rsidR="00074D36"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(3 min)</w:t>
            </w:r>
          </w:p>
        </w:tc>
        <w:tc>
          <w:tcPr>
            <w:tcW w:w="2443" w:type="dxa"/>
            <w:vAlign w:val="center"/>
          </w:tcPr>
          <w:p w14:paraId="6CA77245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</w:tr>
      <w:tr w:rsidR="00074D36" w:rsidRPr="00125D52" w14:paraId="11210A36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64103D67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5E108B22" w14:textId="77777777" w:rsidR="00074D36" w:rsidRPr="00125D52" w:rsidRDefault="009E0212" w:rsidP="00074D36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</w:t>
            </w:r>
            <w:r w:rsidRPr="00125D52">
              <w:rPr>
                <w:rFonts w:ascii="Calibri" w:eastAsia="Calibri" w:hAnsi="Calibri" w:cs="Times New Roman"/>
                <w:lang w:bidi="ar-SA"/>
              </w:rPr>
              <w:t xml:space="preserve"> </w:t>
            </w:r>
            <w:r w:rsidRPr="00125D52">
              <w:rPr>
                <w:rFonts w:ascii="Calibri" w:eastAsia="Calibri" w:hAnsi="Calibri" w:cs="Times New Roman"/>
                <w:sz w:val="22"/>
                <w:lang w:bidi="ar-SA"/>
              </w:rPr>
              <w:t>[número</w:t>
            </w:r>
            <w:r w:rsidR="00074D36"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</w:p>
        </w:tc>
        <w:tc>
          <w:tcPr>
            <w:tcW w:w="2553" w:type="dxa"/>
            <w:gridSpan w:val="7"/>
            <w:vAlign w:val="center"/>
          </w:tcPr>
          <w:p w14:paraId="3BB674B6" w14:textId="77777777" w:rsidR="00074D36" w:rsidRPr="00125D52" w:rsidRDefault="009E0212" w:rsidP="00074D3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Oração</w:t>
            </w:r>
            <w:r w:rsidR="00074D3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14:paraId="61A85064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074D36" w:rsidRPr="00125D52" w14:paraId="2FE02D4B" w14:textId="77777777" w:rsidTr="00426A61">
        <w:tblPrEx>
          <w:tblBorders>
            <w:bottom w:val="nil"/>
          </w:tblBorders>
        </w:tblPrEx>
        <w:trPr>
          <w:trHeight w:hRule="exact" w:val="283"/>
        </w:trPr>
        <w:tc>
          <w:tcPr>
            <w:tcW w:w="5011" w:type="dxa"/>
            <w:gridSpan w:val="7"/>
          </w:tcPr>
          <w:p w14:paraId="3B917316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lang w:bidi="ar-SA"/>
              </w:rPr>
            </w:pPr>
          </w:p>
        </w:tc>
        <w:tc>
          <w:tcPr>
            <w:tcW w:w="2510" w:type="dxa"/>
            <w:gridSpan w:val="6"/>
          </w:tcPr>
          <w:p w14:paraId="55F8F90B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lang w:bidi="ar-SA"/>
              </w:rPr>
            </w:pPr>
          </w:p>
        </w:tc>
        <w:tc>
          <w:tcPr>
            <w:tcW w:w="2443" w:type="dxa"/>
          </w:tcPr>
          <w:p w14:paraId="4B7703F8" w14:textId="77777777" w:rsidR="00074D36" w:rsidRPr="00125D52" w:rsidRDefault="00074D36" w:rsidP="00074D3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lang w:bidi="ar-SA"/>
              </w:rPr>
            </w:pPr>
          </w:p>
        </w:tc>
      </w:tr>
      <w:tr w:rsidR="00E604C6" w:rsidRPr="00125D52" w14:paraId="766E9238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14:paraId="463654D0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808080" w:themeColor="background1" w:themeShade="80"/>
                <w:sz w:val="16"/>
                <w:szCs w:val="16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SA"/>
              </w:rPr>
              <w:t>[DATA] | LEITURA SEMANAL DA BÍBLIA</w:t>
            </w:r>
          </w:p>
        </w:tc>
        <w:tc>
          <w:tcPr>
            <w:tcW w:w="2510" w:type="dxa"/>
            <w:gridSpan w:val="6"/>
            <w:vAlign w:val="center"/>
          </w:tcPr>
          <w:p w14:paraId="2D607CBD" w14:textId="77777777" w:rsidR="00E604C6" w:rsidRPr="00125D52" w:rsidRDefault="00E604C6" w:rsidP="00E604C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Presidente:</w:t>
            </w:r>
          </w:p>
        </w:tc>
        <w:tc>
          <w:tcPr>
            <w:tcW w:w="2443" w:type="dxa"/>
            <w:vAlign w:val="center"/>
          </w:tcPr>
          <w:p w14:paraId="699E3BF2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E604C6" w:rsidRPr="00125D52" w14:paraId="2DFAB318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14:paraId="0AEC7059" w14:textId="77777777" w:rsidR="00E604C6" w:rsidRPr="00125D52" w:rsidRDefault="00E604C6" w:rsidP="00E604C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</w:p>
        </w:tc>
        <w:tc>
          <w:tcPr>
            <w:tcW w:w="2510" w:type="dxa"/>
            <w:gridSpan w:val="6"/>
            <w:vAlign w:val="center"/>
          </w:tcPr>
          <w:p w14:paraId="2B9EBF81" w14:textId="77777777" w:rsidR="00E604C6" w:rsidRPr="00125D52" w:rsidRDefault="00E604C6" w:rsidP="00E604C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Conselheiro da sala B</w:t>
            </w: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14:paraId="0425820C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E604C6" w:rsidRPr="00125D52" w14:paraId="6BFF6932" w14:textId="77777777" w:rsidTr="000D059F">
        <w:tblPrEx>
          <w:tblBorders>
            <w:bottom w:val="nil"/>
          </w:tblBorders>
        </w:tblPrEx>
        <w:trPr>
          <w:trHeight w:hRule="exact" w:val="291"/>
        </w:trPr>
        <w:tc>
          <w:tcPr>
            <w:tcW w:w="5011" w:type="dxa"/>
            <w:gridSpan w:val="7"/>
          </w:tcPr>
          <w:p w14:paraId="05B5640F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2510" w:type="dxa"/>
            <w:gridSpan w:val="6"/>
          </w:tcPr>
          <w:p w14:paraId="1ACC39BD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2443" w:type="dxa"/>
          </w:tcPr>
          <w:p w14:paraId="27CFDA88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</w:tr>
      <w:tr w:rsidR="00E604C6" w:rsidRPr="00125D52" w14:paraId="674E3F61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4073A28B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2F2F803F" w14:textId="77777777" w:rsidR="00E604C6" w:rsidRPr="00125D52" w:rsidRDefault="00E604C6" w:rsidP="00E604C6">
            <w:pPr>
              <w:numPr>
                <w:ilvl w:val="0"/>
                <w:numId w:val="1"/>
              </w:numPr>
              <w:spacing w:line="240" w:lineRule="auto"/>
              <w:ind w:left="144" w:hanging="144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[número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</w:p>
        </w:tc>
        <w:tc>
          <w:tcPr>
            <w:tcW w:w="2451" w:type="dxa"/>
            <w:gridSpan w:val="4"/>
            <w:vAlign w:val="center"/>
          </w:tcPr>
          <w:p w14:paraId="4C57AAE1" w14:textId="77777777" w:rsidR="00E604C6" w:rsidRPr="00125D52" w:rsidRDefault="00E604C6" w:rsidP="00E604C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808080" w:themeColor="background1" w:themeShade="80"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Oração</w:t>
            </w: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14:paraId="5A436A34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E604C6" w:rsidRPr="00125D52" w14:paraId="2A4BF2C4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3FE25B0F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69CC1AB9" w14:textId="77777777" w:rsidR="00E604C6" w:rsidRPr="00125D52" w:rsidRDefault="00E604C6" w:rsidP="00E604C6">
            <w:pPr>
              <w:numPr>
                <w:ilvl w:val="0"/>
                <w:numId w:val="1"/>
              </w:numPr>
              <w:spacing w:line="240" w:lineRule="auto"/>
              <w:ind w:left="144" w:hanging="144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Comentários iniciais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(1 min)</w:t>
            </w:r>
          </w:p>
        </w:tc>
        <w:tc>
          <w:tcPr>
            <w:tcW w:w="4894" w:type="dxa"/>
            <w:gridSpan w:val="5"/>
            <w:vAlign w:val="center"/>
          </w:tcPr>
          <w:p w14:paraId="562A27F6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</w:tr>
      <w:tr w:rsidR="00E604C6" w:rsidRPr="00125D52" w14:paraId="42453B84" w14:textId="77777777" w:rsidTr="00074D36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3EAD2058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4438" w:type="dxa"/>
            <w:gridSpan w:val="7"/>
          </w:tcPr>
          <w:p w14:paraId="12BEB354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  <w:tc>
          <w:tcPr>
            <w:tcW w:w="4894" w:type="dxa"/>
            <w:gridSpan w:val="5"/>
          </w:tcPr>
          <w:p w14:paraId="38F24B73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</w:tr>
      <w:tr w:rsidR="00E604C6" w:rsidRPr="00125D52" w14:paraId="2645E0E5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5044" w:type="dxa"/>
            <w:gridSpan w:val="8"/>
            <w:shd w:val="clear" w:color="auto" w:fill="575A5D"/>
            <w:vAlign w:val="center"/>
          </w:tcPr>
          <w:p w14:paraId="75090E64" w14:textId="77777777" w:rsidR="00E604C6" w:rsidRPr="00125D52" w:rsidRDefault="00E604C6" w:rsidP="00E604C6">
            <w:pPr>
              <w:spacing w:before="20" w:after="20" w:line="240" w:lineRule="auto"/>
              <w:ind w:firstLine="0"/>
              <w:rPr>
                <w:rFonts w:asciiTheme="minorHAnsi" w:eastAsiaTheme="minorHAnsi" w:hAnsi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bidi="ar-SA"/>
              </w:rPr>
              <w:t>TESOUROS DA PALAVRA DE DEUS</w:t>
            </w:r>
          </w:p>
        </w:tc>
        <w:tc>
          <w:tcPr>
            <w:tcW w:w="2477" w:type="dxa"/>
            <w:gridSpan w:val="5"/>
            <w:vAlign w:val="bottom"/>
          </w:tcPr>
          <w:p w14:paraId="777A118E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Sala B</w:t>
            </w:r>
          </w:p>
        </w:tc>
        <w:tc>
          <w:tcPr>
            <w:tcW w:w="2443" w:type="dxa"/>
            <w:vAlign w:val="bottom"/>
          </w:tcPr>
          <w:p w14:paraId="21005EE9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Salão principal</w:t>
            </w:r>
          </w:p>
        </w:tc>
      </w:tr>
      <w:tr w:rsidR="00E604C6" w:rsidRPr="00125D52" w14:paraId="5DD4F2B3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61D17945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3C26423B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1. [</w:t>
            </w: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(10 min)</w:t>
            </w:r>
          </w:p>
        </w:tc>
        <w:tc>
          <w:tcPr>
            <w:tcW w:w="2443" w:type="dxa"/>
            <w:vAlign w:val="center"/>
          </w:tcPr>
          <w:p w14:paraId="22C79612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E604C6" w:rsidRPr="00125D52" w14:paraId="5884F649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4D6FA5C7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4F379A95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 xml:space="preserve">2. </w:t>
            </w: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Joias espirituais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 xml:space="preserve"> (10 min)</w:t>
            </w:r>
          </w:p>
        </w:tc>
        <w:tc>
          <w:tcPr>
            <w:tcW w:w="2443" w:type="dxa"/>
            <w:vAlign w:val="center"/>
          </w:tcPr>
          <w:p w14:paraId="2332376C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E604C6" w:rsidRPr="00125D52" w14:paraId="326111F6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7FE9365E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2880" w:type="dxa"/>
            <w:gridSpan w:val="3"/>
            <w:vAlign w:val="center"/>
          </w:tcPr>
          <w:p w14:paraId="30D7AAE9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 xml:space="preserve">3. </w:t>
            </w: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Leitura da Bíblia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1669" w:type="dxa"/>
            <w:gridSpan w:val="7"/>
            <w:vAlign w:val="center"/>
          </w:tcPr>
          <w:p w14:paraId="5CC482BC" w14:textId="77777777" w:rsidR="00E604C6" w:rsidRPr="00125D52" w:rsidRDefault="00E604C6" w:rsidP="00E604C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bidi="ar-SA"/>
              </w:rPr>
              <w:t>Estudante</w:t>
            </w: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340" w:type="dxa"/>
            <w:vAlign w:val="center"/>
          </w:tcPr>
          <w:p w14:paraId="79D85B2F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  <w:tc>
          <w:tcPr>
            <w:tcW w:w="2443" w:type="dxa"/>
            <w:vAlign w:val="center"/>
          </w:tcPr>
          <w:p w14:paraId="7C2F01B2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E604C6" w:rsidRPr="00125D52" w14:paraId="166CDAFF" w14:textId="77777777" w:rsidTr="00074D36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50FACD6D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4438" w:type="dxa"/>
            <w:gridSpan w:val="7"/>
          </w:tcPr>
          <w:p w14:paraId="40A7BE3E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  <w:tc>
          <w:tcPr>
            <w:tcW w:w="4894" w:type="dxa"/>
            <w:gridSpan w:val="5"/>
          </w:tcPr>
          <w:p w14:paraId="7E3A1CB9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</w:tr>
      <w:tr w:rsidR="00E604C6" w:rsidRPr="00125D52" w14:paraId="5FD3E821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5159" w:type="dxa"/>
            <w:gridSpan w:val="10"/>
            <w:shd w:val="clear" w:color="auto" w:fill="BE8900"/>
            <w:vAlign w:val="center"/>
          </w:tcPr>
          <w:p w14:paraId="691A30CA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bidi="ar-SA"/>
              </w:rPr>
              <w:t>FAÇA SEU MELHOR NO MINISTÉRIO</w:t>
            </w:r>
          </w:p>
        </w:tc>
        <w:tc>
          <w:tcPr>
            <w:tcW w:w="2362" w:type="dxa"/>
            <w:gridSpan w:val="3"/>
            <w:vAlign w:val="bottom"/>
          </w:tcPr>
          <w:p w14:paraId="2CCEB284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Sala B</w:t>
            </w:r>
          </w:p>
        </w:tc>
        <w:tc>
          <w:tcPr>
            <w:tcW w:w="2443" w:type="dxa"/>
            <w:vAlign w:val="bottom"/>
          </w:tcPr>
          <w:p w14:paraId="10A33278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Salão principal</w:t>
            </w:r>
          </w:p>
        </w:tc>
      </w:tr>
      <w:tr w:rsidR="00E604C6" w:rsidRPr="00125D52" w14:paraId="6986BA0C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5F7D1F37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2655" w:type="dxa"/>
            <w:gridSpan w:val="3"/>
            <w:vAlign w:val="center"/>
          </w:tcPr>
          <w:p w14:paraId="5E236A07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4. [</w:t>
            </w: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1887" w:type="dxa"/>
            <w:gridSpan w:val="6"/>
            <w:vAlign w:val="center"/>
          </w:tcPr>
          <w:p w14:paraId="0FA781B6" w14:textId="77777777" w:rsidR="00E604C6" w:rsidRPr="00125D52" w:rsidRDefault="00E604C6" w:rsidP="00E604C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362" w:type="dxa"/>
            <w:gridSpan w:val="3"/>
            <w:vAlign w:val="center"/>
          </w:tcPr>
          <w:p w14:paraId="2827DD90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  <w:tc>
          <w:tcPr>
            <w:tcW w:w="2443" w:type="dxa"/>
            <w:vAlign w:val="center"/>
          </w:tcPr>
          <w:p w14:paraId="1C6BAADE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</w:tr>
      <w:tr w:rsidR="00E604C6" w:rsidRPr="00125D52" w14:paraId="28C07538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709C4F6C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2655" w:type="dxa"/>
            <w:gridSpan w:val="3"/>
            <w:vAlign w:val="center"/>
          </w:tcPr>
          <w:p w14:paraId="379FE61C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5. [</w:t>
            </w: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1894" w:type="dxa"/>
            <w:gridSpan w:val="7"/>
            <w:vAlign w:val="center"/>
          </w:tcPr>
          <w:p w14:paraId="0C4B8E07" w14:textId="77777777" w:rsidR="00E604C6" w:rsidRPr="00125D52" w:rsidRDefault="00E604C6" w:rsidP="00E604C6">
            <w:pPr>
              <w:spacing w:line="240" w:lineRule="auto"/>
              <w:ind w:left="144" w:firstLine="0"/>
              <w:contextualSpacing/>
              <w:jc w:val="right"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355" w:type="dxa"/>
            <w:gridSpan w:val="2"/>
            <w:vAlign w:val="center"/>
          </w:tcPr>
          <w:p w14:paraId="49944B74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  <w:tc>
          <w:tcPr>
            <w:tcW w:w="2443" w:type="dxa"/>
            <w:vAlign w:val="center"/>
          </w:tcPr>
          <w:p w14:paraId="591F81B9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</w:tr>
      <w:tr w:rsidR="00E604C6" w:rsidRPr="00125D52" w14:paraId="695A8E5E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7A5DA51B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2655" w:type="dxa"/>
            <w:gridSpan w:val="3"/>
            <w:vAlign w:val="center"/>
          </w:tcPr>
          <w:p w14:paraId="7593ECC0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6. [</w:t>
            </w: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1894" w:type="dxa"/>
            <w:gridSpan w:val="7"/>
            <w:vAlign w:val="center"/>
          </w:tcPr>
          <w:p w14:paraId="46EE69FA" w14:textId="77777777" w:rsidR="00E604C6" w:rsidRPr="00125D52" w:rsidRDefault="00E604C6" w:rsidP="00E604C6">
            <w:pPr>
              <w:spacing w:line="240" w:lineRule="auto"/>
              <w:ind w:left="144" w:firstLine="0"/>
              <w:contextualSpacing/>
              <w:jc w:val="right"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355" w:type="dxa"/>
            <w:gridSpan w:val="2"/>
            <w:vAlign w:val="center"/>
          </w:tcPr>
          <w:p w14:paraId="436468C6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  <w:tc>
          <w:tcPr>
            <w:tcW w:w="2443" w:type="dxa"/>
            <w:vAlign w:val="center"/>
          </w:tcPr>
          <w:p w14:paraId="7E143C4F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</w:tr>
      <w:tr w:rsidR="00E604C6" w:rsidRPr="00125D52" w14:paraId="4A82A36E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5214AD19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2655" w:type="dxa"/>
            <w:gridSpan w:val="3"/>
            <w:vAlign w:val="center"/>
          </w:tcPr>
          <w:p w14:paraId="7E418912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7. [</w:t>
            </w: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1894" w:type="dxa"/>
            <w:gridSpan w:val="7"/>
            <w:vAlign w:val="center"/>
          </w:tcPr>
          <w:p w14:paraId="33347472" w14:textId="77777777" w:rsidR="00E604C6" w:rsidRPr="00125D52" w:rsidRDefault="00E604C6" w:rsidP="00E604C6">
            <w:pPr>
              <w:spacing w:line="240" w:lineRule="auto"/>
              <w:ind w:left="144" w:firstLine="0"/>
              <w:contextualSpacing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355" w:type="dxa"/>
            <w:gridSpan w:val="2"/>
            <w:vAlign w:val="center"/>
          </w:tcPr>
          <w:p w14:paraId="7E640B75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  <w:tc>
          <w:tcPr>
            <w:tcW w:w="2443" w:type="dxa"/>
            <w:vAlign w:val="center"/>
          </w:tcPr>
          <w:p w14:paraId="5F1883BC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</w:tr>
      <w:tr w:rsidR="00E604C6" w:rsidRPr="00125D52" w14:paraId="2CD65845" w14:textId="77777777" w:rsidTr="00074D36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10C48E87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4438" w:type="dxa"/>
            <w:gridSpan w:val="7"/>
          </w:tcPr>
          <w:p w14:paraId="5F9C832B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  <w:tc>
          <w:tcPr>
            <w:tcW w:w="4894" w:type="dxa"/>
            <w:gridSpan w:val="5"/>
          </w:tcPr>
          <w:p w14:paraId="1260F652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</w:tr>
      <w:tr w:rsidR="00E604C6" w:rsidRPr="00125D52" w14:paraId="12C99BD2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4968" w:type="dxa"/>
            <w:gridSpan w:val="6"/>
            <w:shd w:val="clear" w:color="auto" w:fill="7E0024"/>
            <w:vAlign w:val="center"/>
          </w:tcPr>
          <w:p w14:paraId="3605168D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FFFFFF"/>
                <w:sz w:val="20"/>
                <w:szCs w:val="20"/>
                <w:lang w:bidi="ar-SA"/>
              </w:rPr>
              <w:t>NOSSA VIDA CRISTÃ</w:t>
            </w:r>
          </w:p>
        </w:tc>
        <w:tc>
          <w:tcPr>
            <w:tcW w:w="4996" w:type="dxa"/>
            <w:gridSpan w:val="8"/>
            <w:vAlign w:val="center"/>
          </w:tcPr>
          <w:p w14:paraId="7C3EDDA2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</w:tr>
      <w:tr w:rsidR="00E604C6" w:rsidRPr="00125D52" w14:paraId="793CA10F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5B6B8674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4711EEB3" w14:textId="77777777" w:rsidR="00E604C6" w:rsidRPr="00125D52" w:rsidRDefault="00E604C6" w:rsidP="00E604C6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[número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</w:p>
        </w:tc>
        <w:tc>
          <w:tcPr>
            <w:tcW w:w="2443" w:type="dxa"/>
            <w:vAlign w:val="center"/>
          </w:tcPr>
          <w:p w14:paraId="15FF2BB6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</w:tr>
      <w:tr w:rsidR="00E604C6" w:rsidRPr="00125D52" w14:paraId="6244B25A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25FBA247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418D51F0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8. [</w:t>
            </w: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(XX min)</w:t>
            </w:r>
          </w:p>
        </w:tc>
        <w:tc>
          <w:tcPr>
            <w:tcW w:w="2553" w:type="dxa"/>
            <w:gridSpan w:val="7"/>
            <w:vAlign w:val="center"/>
          </w:tcPr>
          <w:p w14:paraId="658D3D5A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  <w:tc>
          <w:tcPr>
            <w:tcW w:w="2443" w:type="dxa"/>
            <w:vAlign w:val="center"/>
          </w:tcPr>
          <w:p w14:paraId="76778560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E604C6" w:rsidRPr="00125D52" w14:paraId="455694DC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007B17EB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0D513118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9. [</w:t>
            </w: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(XX min)</w:t>
            </w:r>
          </w:p>
        </w:tc>
        <w:tc>
          <w:tcPr>
            <w:tcW w:w="2553" w:type="dxa"/>
            <w:gridSpan w:val="7"/>
            <w:vAlign w:val="center"/>
          </w:tcPr>
          <w:p w14:paraId="7ED52B53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  <w:tc>
          <w:tcPr>
            <w:tcW w:w="2443" w:type="dxa"/>
            <w:vAlign w:val="center"/>
          </w:tcPr>
          <w:p w14:paraId="52EC110A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E604C6" w:rsidRPr="00125D52" w14:paraId="05277D11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259988CD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0E21E1E3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 xml:space="preserve">10. </w:t>
            </w: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Estudo bíblico de congregação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(30 min)</w:t>
            </w:r>
          </w:p>
        </w:tc>
        <w:tc>
          <w:tcPr>
            <w:tcW w:w="2553" w:type="dxa"/>
            <w:gridSpan w:val="7"/>
            <w:vAlign w:val="center"/>
          </w:tcPr>
          <w:p w14:paraId="44E38AE5" w14:textId="77777777" w:rsidR="00E604C6" w:rsidRPr="00125D52" w:rsidRDefault="00E604C6" w:rsidP="00E604C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Dirigente/leitor</w:t>
            </w: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14:paraId="68544D54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</w:tr>
      <w:tr w:rsidR="00E604C6" w:rsidRPr="00125D52" w14:paraId="61023109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56F597B7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26CA3D92" w14:textId="77777777" w:rsidR="00E604C6" w:rsidRPr="00125D52" w:rsidRDefault="00E604C6" w:rsidP="00E604C6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Comentários finais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(3 min)</w:t>
            </w:r>
          </w:p>
        </w:tc>
        <w:tc>
          <w:tcPr>
            <w:tcW w:w="2443" w:type="dxa"/>
            <w:vAlign w:val="center"/>
          </w:tcPr>
          <w:p w14:paraId="37A8C7B5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</w:tr>
      <w:tr w:rsidR="00E604C6" w:rsidRPr="00125D52" w14:paraId="3DE2DF25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2C200EA5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64DEAAC1" w14:textId="77777777" w:rsidR="00E604C6" w:rsidRPr="00125D52" w:rsidRDefault="00E604C6" w:rsidP="00E604C6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[número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</w:p>
        </w:tc>
        <w:tc>
          <w:tcPr>
            <w:tcW w:w="2553" w:type="dxa"/>
            <w:gridSpan w:val="7"/>
            <w:vAlign w:val="center"/>
          </w:tcPr>
          <w:p w14:paraId="4D498DA5" w14:textId="77777777" w:rsidR="00E604C6" w:rsidRPr="00125D52" w:rsidRDefault="00E604C6" w:rsidP="00E604C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Oração</w:t>
            </w: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14:paraId="19CBE37D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E604C6" w:rsidRPr="00730C54" w14:paraId="4479DEC9" w14:textId="77777777" w:rsidTr="000D059F">
        <w:tc>
          <w:tcPr>
            <w:tcW w:w="2660" w:type="dxa"/>
            <w:gridSpan w:val="3"/>
            <w:tcBorders>
              <w:bottom w:val="thinThickSmallGap" w:sz="18" w:space="0" w:color="575A5D"/>
            </w:tcBorders>
            <w:vAlign w:val="bottom"/>
          </w:tcPr>
          <w:p w14:paraId="439752C7" w14:textId="77777777" w:rsidR="00E604C6" w:rsidRPr="000D059F" w:rsidRDefault="00E604C6" w:rsidP="000D059F">
            <w:pPr>
              <w:spacing w:after="60" w:line="240" w:lineRule="auto"/>
              <w:ind w:firstLine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bidi="ar-SA"/>
              </w:rPr>
            </w:pPr>
            <w:r w:rsidRPr="000D059F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bidi="ar-SA"/>
              </w:rPr>
              <w:lastRenderedPageBreak/>
              <w:t>[</w:t>
            </w:r>
            <w:r w:rsidRPr="000D059F">
              <w:rPr>
                <w:rFonts w:asciiTheme="minorHAnsi" w:eastAsiaTheme="minorHAnsi" w:hAnsiTheme="minorHAnsi" w:cstheme="minorBidi"/>
                <w:b/>
                <w:sz w:val="20"/>
                <w:szCs w:val="20"/>
                <w:lang w:val="en-US" w:bidi="ar-SA"/>
              </w:rPr>
              <w:t>NOME DA CONGREGAÇÃO</w:t>
            </w:r>
            <w:r w:rsidRPr="000D059F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bidi="ar-SA"/>
              </w:rPr>
              <w:t>]</w:t>
            </w:r>
          </w:p>
        </w:tc>
        <w:tc>
          <w:tcPr>
            <w:tcW w:w="7304" w:type="dxa"/>
            <w:gridSpan w:val="11"/>
            <w:tcBorders>
              <w:bottom w:val="thinThickSmallGap" w:sz="18" w:space="0" w:color="575A5D"/>
            </w:tcBorders>
            <w:vAlign w:val="bottom"/>
          </w:tcPr>
          <w:p w14:paraId="1F4F68F2" w14:textId="77777777" w:rsidR="00E604C6" w:rsidRPr="00285724" w:rsidRDefault="00E604C6" w:rsidP="000D059F">
            <w:pPr>
              <w:spacing w:after="60" w:line="240" w:lineRule="auto"/>
              <w:ind w:firstLine="0"/>
              <w:jc w:val="right"/>
              <w:rPr>
                <w:rFonts w:asciiTheme="majorHAnsi" w:eastAsiaTheme="minorHAnsi" w:hAnsiTheme="majorHAnsi" w:cstheme="minorBidi"/>
                <w:b/>
                <w:sz w:val="32"/>
                <w:szCs w:val="32"/>
                <w:lang w:bidi="ar-SA"/>
              </w:rPr>
            </w:pPr>
            <w:r w:rsidRPr="00285724">
              <w:rPr>
                <w:rFonts w:asciiTheme="majorHAnsi" w:eastAsiaTheme="minorHAnsi" w:hAnsiTheme="majorHAnsi" w:cstheme="minorBidi"/>
                <w:b/>
                <w:sz w:val="32"/>
                <w:szCs w:val="32"/>
                <w:lang w:bidi="ar-SA"/>
              </w:rPr>
              <w:t>Programação da reunião do meio de semana</w:t>
            </w:r>
          </w:p>
        </w:tc>
      </w:tr>
      <w:tr w:rsidR="00E604C6" w:rsidRPr="00125D52" w14:paraId="5B7B4AF2" w14:textId="77777777" w:rsidTr="00074D36">
        <w:tblPrEx>
          <w:tblBorders>
            <w:bottom w:val="nil"/>
          </w:tblBorders>
        </w:tblPrEx>
        <w:trPr>
          <w:trHeight w:hRule="exact" w:val="144"/>
        </w:trPr>
        <w:tc>
          <w:tcPr>
            <w:tcW w:w="5011" w:type="dxa"/>
            <w:gridSpan w:val="7"/>
          </w:tcPr>
          <w:p w14:paraId="12649AD1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2510" w:type="dxa"/>
            <w:gridSpan w:val="6"/>
          </w:tcPr>
          <w:p w14:paraId="3893F694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2443" w:type="dxa"/>
          </w:tcPr>
          <w:p w14:paraId="1F675D84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</w:tr>
      <w:tr w:rsidR="00E604C6" w:rsidRPr="00125D52" w14:paraId="3DE89F9B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14:paraId="23F71662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808080" w:themeColor="background1" w:themeShade="80"/>
                <w:sz w:val="16"/>
                <w:szCs w:val="16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SA"/>
              </w:rPr>
              <w:t>[</w:t>
            </w:r>
            <w:r w:rsidR="00125D52" w:rsidRPr="00125D52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SA"/>
              </w:rPr>
              <w:t>DATA] | LEITURA SEMANAL DA BÍBLIA</w:t>
            </w:r>
          </w:p>
        </w:tc>
        <w:tc>
          <w:tcPr>
            <w:tcW w:w="2510" w:type="dxa"/>
            <w:gridSpan w:val="6"/>
            <w:vAlign w:val="center"/>
          </w:tcPr>
          <w:p w14:paraId="592279BA" w14:textId="77777777" w:rsidR="00E604C6" w:rsidRPr="00125D52" w:rsidRDefault="00E604C6" w:rsidP="00E604C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Chairman:</w:t>
            </w:r>
          </w:p>
        </w:tc>
        <w:tc>
          <w:tcPr>
            <w:tcW w:w="2443" w:type="dxa"/>
            <w:vAlign w:val="center"/>
          </w:tcPr>
          <w:p w14:paraId="1AA4C364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E604C6" w:rsidRPr="00125D52" w14:paraId="5C1DB604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14:paraId="203FD3B4" w14:textId="77777777" w:rsidR="00E604C6" w:rsidRPr="00125D52" w:rsidRDefault="00E604C6" w:rsidP="00E604C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</w:p>
        </w:tc>
        <w:tc>
          <w:tcPr>
            <w:tcW w:w="2510" w:type="dxa"/>
            <w:gridSpan w:val="6"/>
            <w:vAlign w:val="center"/>
          </w:tcPr>
          <w:p w14:paraId="4BA9646D" w14:textId="77777777" w:rsidR="00E604C6" w:rsidRPr="00125D52" w:rsidRDefault="00125D52" w:rsidP="00E604C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Conselheiro da sala B</w:t>
            </w:r>
            <w:r w:rsidR="00E604C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14:paraId="3C7E80BD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E604C6" w:rsidRPr="00125D52" w14:paraId="5EC07B22" w14:textId="77777777" w:rsidTr="00074D36">
        <w:tblPrEx>
          <w:tblBorders>
            <w:bottom w:val="nil"/>
          </w:tblBorders>
        </w:tblPrEx>
        <w:trPr>
          <w:trHeight w:hRule="exact" w:val="144"/>
        </w:trPr>
        <w:tc>
          <w:tcPr>
            <w:tcW w:w="5011" w:type="dxa"/>
            <w:gridSpan w:val="7"/>
          </w:tcPr>
          <w:p w14:paraId="7ADC8BBF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2510" w:type="dxa"/>
            <w:gridSpan w:val="6"/>
          </w:tcPr>
          <w:p w14:paraId="79EA057C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2443" w:type="dxa"/>
          </w:tcPr>
          <w:p w14:paraId="21E163DB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</w:tr>
      <w:tr w:rsidR="00E604C6" w:rsidRPr="00125D52" w14:paraId="22F84276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940B87F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62F29E40" w14:textId="77777777" w:rsidR="00E604C6" w:rsidRPr="00125D52" w:rsidRDefault="00E604C6" w:rsidP="00E604C6">
            <w:pPr>
              <w:numPr>
                <w:ilvl w:val="0"/>
                <w:numId w:val="1"/>
              </w:numPr>
              <w:spacing w:line="240" w:lineRule="auto"/>
              <w:ind w:left="144" w:hanging="144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[número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</w:p>
        </w:tc>
        <w:tc>
          <w:tcPr>
            <w:tcW w:w="2451" w:type="dxa"/>
            <w:gridSpan w:val="4"/>
            <w:vAlign w:val="center"/>
          </w:tcPr>
          <w:p w14:paraId="10ADED59" w14:textId="77777777" w:rsidR="00E604C6" w:rsidRPr="00125D52" w:rsidRDefault="00125D52" w:rsidP="00E604C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808080" w:themeColor="background1" w:themeShade="80"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Oração</w:t>
            </w:r>
            <w:r w:rsidR="00E604C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14:paraId="7B77189D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E604C6" w:rsidRPr="00125D52" w14:paraId="702E47D8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291A736C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76CAC5CE" w14:textId="77777777" w:rsidR="00E604C6" w:rsidRPr="00125D52" w:rsidRDefault="00125D52" w:rsidP="00E604C6">
            <w:pPr>
              <w:numPr>
                <w:ilvl w:val="0"/>
                <w:numId w:val="1"/>
              </w:numPr>
              <w:spacing w:line="240" w:lineRule="auto"/>
              <w:ind w:left="144" w:hanging="144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Comentários iniciais</w:t>
            </w:r>
            <w:r w:rsidR="00E604C6"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="00E604C6"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(1 min)</w:t>
            </w:r>
          </w:p>
        </w:tc>
        <w:tc>
          <w:tcPr>
            <w:tcW w:w="4894" w:type="dxa"/>
            <w:gridSpan w:val="5"/>
            <w:vAlign w:val="center"/>
          </w:tcPr>
          <w:p w14:paraId="5C136C4A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</w:tr>
      <w:tr w:rsidR="00E604C6" w:rsidRPr="00125D52" w14:paraId="7515CC75" w14:textId="77777777" w:rsidTr="00074D36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3A871810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4438" w:type="dxa"/>
            <w:gridSpan w:val="7"/>
          </w:tcPr>
          <w:p w14:paraId="6BB2FB8C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  <w:tc>
          <w:tcPr>
            <w:tcW w:w="4894" w:type="dxa"/>
            <w:gridSpan w:val="5"/>
          </w:tcPr>
          <w:p w14:paraId="4C690C9D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</w:tr>
      <w:tr w:rsidR="00125D52" w:rsidRPr="00125D52" w14:paraId="414D721B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5044" w:type="dxa"/>
            <w:gridSpan w:val="8"/>
            <w:shd w:val="clear" w:color="auto" w:fill="575A5D"/>
            <w:vAlign w:val="center"/>
          </w:tcPr>
          <w:p w14:paraId="60519425" w14:textId="77777777" w:rsidR="00125D52" w:rsidRPr="00125D52" w:rsidRDefault="00125D52" w:rsidP="00125D52">
            <w:pPr>
              <w:spacing w:before="20" w:after="20" w:line="240" w:lineRule="auto"/>
              <w:ind w:firstLine="0"/>
              <w:rPr>
                <w:rFonts w:asciiTheme="minorHAnsi" w:eastAsiaTheme="minorHAnsi" w:hAnsi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FFFFFF" w:themeColor="background1"/>
                <w:sz w:val="20"/>
                <w:szCs w:val="20"/>
                <w:lang w:bidi="ar-SA"/>
              </w:rPr>
              <w:t>TREASURES FROM GOD’S WORD</w:t>
            </w:r>
          </w:p>
        </w:tc>
        <w:tc>
          <w:tcPr>
            <w:tcW w:w="2477" w:type="dxa"/>
            <w:gridSpan w:val="5"/>
            <w:vAlign w:val="bottom"/>
          </w:tcPr>
          <w:p w14:paraId="34AD4228" w14:textId="77777777" w:rsidR="00125D52" w:rsidRPr="00125D52" w:rsidRDefault="00125D52" w:rsidP="00125D52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Sala B</w:t>
            </w:r>
          </w:p>
        </w:tc>
        <w:tc>
          <w:tcPr>
            <w:tcW w:w="2443" w:type="dxa"/>
            <w:vAlign w:val="bottom"/>
          </w:tcPr>
          <w:p w14:paraId="75CFD5E4" w14:textId="77777777" w:rsidR="00125D52" w:rsidRPr="00125D52" w:rsidRDefault="00125D52" w:rsidP="00125D52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Salão principal</w:t>
            </w:r>
          </w:p>
        </w:tc>
      </w:tr>
      <w:tr w:rsidR="00E604C6" w:rsidRPr="00125D52" w14:paraId="76E413D5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531F4D66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72E928DB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1. [</w:t>
            </w:r>
            <w:r w:rsidR="00125D52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(10 min)</w:t>
            </w:r>
          </w:p>
        </w:tc>
        <w:tc>
          <w:tcPr>
            <w:tcW w:w="2443" w:type="dxa"/>
            <w:vAlign w:val="center"/>
          </w:tcPr>
          <w:p w14:paraId="75D13B7D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E604C6" w:rsidRPr="00125D52" w14:paraId="6A733DCA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26D9C219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0AF80C55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 xml:space="preserve">2. </w:t>
            </w:r>
            <w:r w:rsidR="00125D52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Joias espirituais</w:t>
            </w:r>
            <w:r w:rsidR="00125D52"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 xml:space="preserve"> 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(10 min)</w:t>
            </w:r>
          </w:p>
        </w:tc>
        <w:tc>
          <w:tcPr>
            <w:tcW w:w="2443" w:type="dxa"/>
            <w:vAlign w:val="center"/>
          </w:tcPr>
          <w:p w14:paraId="68FDC4C9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E604C6" w:rsidRPr="00125D52" w14:paraId="6C22CCA3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6216685D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2880" w:type="dxa"/>
            <w:gridSpan w:val="3"/>
            <w:vAlign w:val="center"/>
          </w:tcPr>
          <w:p w14:paraId="10AEACE7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 xml:space="preserve">3. </w:t>
            </w:r>
            <w:r w:rsidR="00125D52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Leitura da Bíblia</w:t>
            </w:r>
            <w:r w:rsidR="00125D52" w:rsidRPr="00125D52">
              <w:rPr>
                <w:rFonts w:asciiTheme="minorHAnsi" w:eastAsiaTheme="minorHAnsi" w:hAnsiTheme="minorHAnsi" w:cstheme="minorBidi"/>
                <w:lang w:bidi="ar-SA"/>
              </w:rPr>
              <w:t xml:space="preserve"> 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(4 min)</w:t>
            </w:r>
          </w:p>
        </w:tc>
        <w:tc>
          <w:tcPr>
            <w:tcW w:w="1669" w:type="dxa"/>
            <w:gridSpan w:val="7"/>
            <w:vAlign w:val="center"/>
          </w:tcPr>
          <w:p w14:paraId="182BC9BA" w14:textId="77777777" w:rsidR="00E604C6" w:rsidRPr="00125D52" w:rsidRDefault="00125D52" w:rsidP="00E604C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bidi="ar-SA"/>
              </w:rPr>
              <w:t>Estudante</w:t>
            </w:r>
            <w:r w:rsidR="00E604C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340" w:type="dxa"/>
            <w:vAlign w:val="center"/>
          </w:tcPr>
          <w:p w14:paraId="62E693B3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</w:t>
            </w:r>
            <w:r w:rsidR="00125D52"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Nome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</w:p>
        </w:tc>
        <w:tc>
          <w:tcPr>
            <w:tcW w:w="2443" w:type="dxa"/>
            <w:vAlign w:val="center"/>
          </w:tcPr>
          <w:p w14:paraId="42BD1D88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E604C6" w:rsidRPr="00125D52" w14:paraId="37F6EC3E" w14:textId="77777777" w:rsidTr="00074D36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0E116814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4438" w:type="dxa"/>
            <w:gridSpan w:val="7"/>
          </w:tcPr>
          <w:p w14:paraId="4CD2793E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  <w:tc>
          <w:tcPr>
            <w:tcW w:w="4894" w:type="dxa"/>
            <w:gridSpan w:val="5"/>
          </w:tcPr>
          <w:p w14:paraId="41821F48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</w:tr>
      <w:tr w:rsidR="00125D52" w:rsidRPr="00125D52" w14:paraId="3F3261B6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5159" w:type="dxa"/>
            <w:gridSpan w:val="10"/>
            <w:shd w:val="clear" w:color="auto" w:fill="BE8900"/>
            <w:vAlign w:val="center"/>
          </w:tcPr>
          <w:p w14:paraId="16D1CD42" w14:textId="77777777" w:rsidR="00125D52" w:rsidRPr="001F5F51" w:rsidRDefault="00125D52" w:rsidP="00125D52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sz w:val="20"/>
                <w:szCs w:val="20"/>
                <w:lang w:val="en-US" w:bidi="ar-SA"/>
              </w:rPr>
            </w:pPr>
            <w:r w:rsidRPr="001F5F51">
              <w:rPr>
                <w:rFonts w:asciiTheme="minorHAnsi" w:eastAsiaTheme="minorHAnsi" w:hAnsiTheme="minorHAnsi" w:cstheme="minorBidi"/>
                <w:b/>
                <w:color w:val="FFFFFF" w:themeColor="background1"/>
                <w:sz w:val="20"/>
                <w:szCs w:val="20"/>
                <w:lang w:val="en-US" w:bidi="ar-SA"/>
              </w:rPr>
              <w:t>APPLY YOURSELF TO THE FIELD MINISTRY</w:t>
            </w:r>
          </w:p>
        </w:tc>
        <w:tc>
          <w:tcPr>
            <w:tcW w:w="2362" w:type="dxa"/>
            <w:gridSpan w:val="3"/>
            <w:vAlign w:val="bottom"/>
          </w:tcPr>
          <w:p w14:paraId="09BC2270" w14:textId="77777777" w:rsidR="00125D52" w:rsidRPr="00125D52" w:rsidRDefault="00125D52" w:rsidP="00125D52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Sala B</w:t>
            </w:r>
          </w:p>
        </w:tc>
        <w:tc>
          <w:tcPr>
            <w:tcW w:w="2443" w:type="dxa"/>
            <w:vAlign w:val="bottom"/>
          </w:tcPr>
          <w:p w14:paraId="1181E4C7" w14:textId="77777777" w:rsidR="00125D52" w:rsidRPr="00125D52" w:rsidRDefault="00125D52" w:rsidP="00125D52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Salão principal</w:t>
            </w:r>
          </w:p>
        </w:tc>
      </w:tr>
      <w:tr w:rsidR="00E604C6" w:rsidRPr="00125D52" w14:paraId="56A14CBA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0ADB5E89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2655" w:type="dxa"/>
            <w:gridSpan w:val="3"/>
            <w:vAlign w:val="center"/>
          </w:tcPr>
          <w:p w14:paraId="1CC651F6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4. [</w:t>
            </w:r>
            <w:r w:rsidR="00125D52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1887" w:type="dxa"/>
            <w:gridSpan w:val="6"/>
            <w:vAlign w:val="center"/>
          </w:tcPr>
          <w:p w14:paraId="7F4319F0" w14:textId="77777777" w:rsidR="00E604C6" w:rsidRPr="00125D52" w:rsidRDefault="00125D52" w:rsidP="00E604C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="00E604C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362" w:type="dxa"/>
            <w:gridSpan w:val="3"/>
            <w:vAlign w:val="center"/>
          </w:tcPr>
          <w:p w14:paraId="4C4708A5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  <w:tc>
          <w:tcPr>
            <w:tcW w:w="2443" w:type="dxa"/>
            <w:vAlign w:val="center"/>
          </w:tcPr>
          <w:p w14:paraId="5C23708A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</w:tr>
      <w:tr w:rsidR="00E604C6" w:rsidRPr="00125D52" w14:paraId="4CDCBA59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0509594F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2655" w:type="dxa"/>
            <w:gridSpan w:val="3"/>
            <w:vAlign w:val="center"/>
          </w:tcPr>
          <w:p w14:paraId="52B3E817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5. [</w:t>
            </w:r>
            <w:r w:rsidR="00125D52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1894" w:type="dxa"/>
            <w:gridSpan w:val="7"/>
            <w:vAlign w:val="center"/>
          </w:tcPr>
          <w:p w14:paraId="5ADBA3A1" w14:textId="77777777" w:rsidR="00E604C6" w:rsidRPr="00125D52" w:rsidRDefault="00125D52" w:rsidP="00E604C6">
            <w:pPr>
              <w:spacing w:line="240" w:lineRule="auto"/>
              <w:ind w:left="144" w:firstLine="0"/>
              <w:contextualSpacing/>
              <w:jc w:val="right"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="00E604C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355" w:type="dxa"/>
            <w:gridSpan w:val="2"/>
            <w:vAlign w:val="center"/>
          </w:tcPr>
          <w:p w14:paraId="37213932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  <w:tc>
          <w:tcPr>
            <w:tcW w:w="2443" w:type="dxa"/>
            <w:vAlign w:val="center"/>
          </w:tcPr>
          <w:p w14:paraId="109C079D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</w:tr>
      <w:tr w:rsidR="00E604C6" w:rsidRPr="00125D52" w14:paraId="6BD7EB06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4AE5B788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2655" w:type="dxa"/>
            <w:gridSpan w:val="3"/>
            <w:vAlign w:val="center"/>
          </w:tcPr>
          <w:p w14:paraId="69BEB605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6. [</w:t>
            </w:r>
            <w:r w:rsidR="00125D52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1894" w:type="dxa"/>
            <w:gridSpan w:val="7"/>
            <w:vAlign w:val="center"/>
          </w:tcPr>
          <w:p w14:paraId="5459C0F2" w14:textId="77777777" w:rsidR="00E604C6" w:rsidRPr="00125D52" w:rsidRDefault="00125D52" w:rsidP="00E604C6">
            <w:pPr>
              <w:spacing w:line="240" w:lineRule="auto"/>
              <w:ind w:left="144" w:firstLine="0"/>
              <w:contextualSpacing/>
              <w:jc w:val="right"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="00E604C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355" w:type="dxa"/>
            <w:gridSpan w:val="2"/>
            <w:vAlign w:val="center"/>
          </w:tcPr>
          <w:p w14:paraId="124BE9AB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  <w:tc>
          <w:tcPr>
            <w:tcW w:w="2443" w:type="dxa"/>
            <w:vAlign w:val="center"/>
          </w:tcPr>
          <w:p w14:paraId="0550123A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</w:tr>
      <w:tr w:rsidR="00E604C6" w:rsidRPr="00125D52" w14:paraId="1248A408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5560289C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2655" w:type="dxa"/>
            <w:gridSpan w:val="3"/>
            <w:vAlign w:val="center"/>
          </w:tcPr>
          <w:p w14:paraId="6502C402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7. [</w:t>
            </w:r>
            <w:r w:rsidR="00125D52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 min)</w:t>
            </w:r>
          </w:p>
        </w:tc>
        <w:tc>
          <w:tcPr>
            <w:tcW w:w="1894" w:type="dxa"/>
            <w:gridSpan w:val="7"/>
            <w:vAlign w:val="center"/>
          </w:tcPr>
          <w:p w14:paraId="36266AAD" w14:textId="77777777" w:rsidR="00E604C6" w:rsidRPr="00125D52" w:rsidRDefault="00125D52" w:rsidP="00E604C6">
            <w:pPr>
              <w:spacing w:line="240" w:lineRule="auto"/>
              <w:ind w:left="144" w:firstLine="0"/>
              <w:contextualSpacing/>
              <w:jc w:val="right"/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22"/>
                <w:lang w:bidi="ar-SA"/>
              </w:rPr>
              <w:t>Estudante/ajudante</w:t>
            </w:r>
            <w:r w:rsidR="00E604C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355" w:type="dxa"/>
            <w:gridSpan w:val="2"/>
            <w:vAlign w:val="center"/>
          </w:tcPr>
          <w:p w14:paraId="7AD7428A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  <w:tc>
          <w:tcPr>
            <w:tcW w:w="2443" w:type="dxa"/>
            <w:vAlign w:val="center"/>
          </w:tcPr>
          <w:p w14:paraId="2F20A437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</w:tr>
      <w:tr w:rsidR="00E604C6" w:rsidRPr="00125D52" w14:paraId="2CB294C5" w14:textId="77777777" w:rsidTr="00074D36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07C9766A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2"/>
                <w:szCs w:val="12"/>
                <w:lang w:bidi="ar-SA"/>
              </w:rPr>
            </w:pPr>
          </w:p>
        </w:tc>
        <w:tc>
          <w:tcPr>
            <w:tcW w:w="4438" w:type="dxa"/>
            <w:gridSpan w:val="7"/>
          </w:tcPr>
          <w:p w14:paraId="56D07A20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  <w:tc>
          <w:tcPr>
            <w:tcW w:w="4894" w:type="dxa"/>
            <w:gridSpan w:val="5"/>
          </w:tcPr>
          <w:p w14:paraId="16EA119E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12"/>
                <w:szCs w:val="12"/>
                <w:lang w:bidi="ar-SA"/>
              </w:rPr>
            </w:pPr>
          </w:p>
        </w:tc>
      </w:tr>
      <w:tr w:rsidR="00E604C6" w:rsidRPr="00125D52" w14:paraId="538DD3A1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4968" w:type="dxa"/>
            <w:gridSpan w:val="6"/>
            <w:shd w:val="clear" w:color="auto" w:fill="7E0024"/>
            <w:vAlign w:val="center"/>
          </w:tcPr>
          <w:p w14:paraId="5A021026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sz w:val="20"/>
                <w:szCs w:val="20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FFFFFF" w:themeColor="background1"/>
                <w:sz w:val="20"/>
                <w:szCs w:val="20"/>
                <w:lang w:bidi="ar-SA"/>
              </w:rPr>
              <w:t>LIVING AS CHRISTIANS</w:t>
            </w:r>
          </w:p>
        </w:tc>
        <w:tc>
          <w:tcPr>
            <w:tcW w:w="4996" w:type="dxa"/>
            <w:gridSpan w:val="8"/>
            <w:vAlign w:val="center"/>
          </w:tcPr>
          <w:p w14:paraId="1C325FB1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</w:tr>
      <w:tr w:rsidR="00E604C6" w:rsidRPr="00125D52" w14:paraId="68002CB5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02FCA886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31D9D8C6" w14:textId="77777777" w:rsidR="00E604C6" w:rsidRPr="00125D52" w:rsidRDefault="00E604C6" w:rsidP="00E604C6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[número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</w:p>
        </w:tc>
        <w:tc>
          <w:tcPr>
            <w:tcW w:w="2443" w:type="dxa"/>
            <w:vAlign w:val="center"/>
          </w:tcPr>
          <w:p w14:paraId="0D5DF156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</w:tr>
      <w:tr w:rsidR="00E604C6" w:rsidRPr="00125D52" w14:paraId="2EB7831F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69C00BFF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0799133A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8. [</w:t>
            </w:r>
            <w:r w:rsidR="00125D52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(XX min)</w:t>
            </w:r>
          </w:p>
        </w:tc>
        <w:tc>
          <w:tcPr>
            <w:tcW w:w="2553" w:type="dxa"/>
            <w:gridSpan w:val="7"/>
            <w:vAlign w:val="center"/>
          </w:tcPr>
          <w:p w14:paraId="16834687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  <w:tc>
          <w:tcPr>
            <w:tcW w:w="2443" w:type="dxa"/>
            <w:vAlign w:val="center"/>
          </w:tcPr>
          <w:p w14:paraId="45357432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E604C6" w:rsidRPr="00125D52" w14:paraId="43EE31EA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512E17C0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7051F245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9. [</w:t>
            </w:r>
            <w:r w:rsidR="00125D52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Tema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(XX min)</w:t>
            </w:r>
          </w:p>
        </w:tc>
        <w:tc>
          <w:tcPr>
            <w:tcW w:w="2553" w:type="dxa"/>
            <w:gridSpan w:val="7"/>
            <w:vAlign w:val="center"/>
          </w:tcPr>
          <w:p w14:paraId="12C832E3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  <w:tc>
          <w:tcPr>
            <w:tcW w:w="2443" w:type="dxa"/>
            <w:vAlign w:val="center"/>
          </w:tcPr>
          <w:p w14:paraId="2554DEA5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  <w:tr w:rsidR="00E604C6" w:rsidRPr="00125D52" w14:paraId="0F54E223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23FDACE9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55DF2462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 xml:space="preserve">10. </w:t>
            </w:r>
            <w:r w:rsidR="00125D52"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Estudo bíblico de congregação</w:t>
            </w:r>
            <w:r w:rsidRPr="00125D52">
              <w:rPr>
                <w:rFonts w:asciiTheme="minorHAnsi" w:eastAsiaTheme="minorHAnsi" w:hAnsiTheme="minorHAnsi" w:cstheme="minorBidi"/>
                <w:lang w:bidi="ar-SA"/>
              </w:rPr>
              <w:t> </w:t>
            </w:r>
            <w:r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(30 min)</w:t>
            </w:r>
          </w:p>
        </w:tc>
        <w:tc>
          <w:tcPr>
            <w:tcW w:w="2553" w:type="dxa"/>
            <w:gridSpan w:val="7"/>
            <w:vAlign w:val="center"/>
          </w:tcPr>
          <w:p w14:paraId="6C83B737" w14:textId="77777777" w:rsidR="00E604C6" w:rsidRPr="00125D52" w:rsidRDefault="00125D52" w:rsidP="00E604C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Dirigente/leitor</w:t>
            </w:r>
            <w:r w:rsidR="00E604C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14:paraId="14189D3D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[Nome/Nome]</w:t>
            </w:r>
          </w:p>
        </w:tc>
      </w:tr>
      <w:tr w:rsidR="00E604C6" w:rsidRPr="00125D52" w14:paraId="7D721C26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46741C4D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6F6E89AA" w14:textId="77777777" w:rsidR="00E604C6" w:rsidRPr="00125D52" w:rsidRDefault="00125D52" w:rsidP="00E604C6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Theme="minorHAnsi" w:eastAsiaTheme="minorHAnsi" w:hAnsiTheme="minorHAnsi" w:cstheme="minorBidi"/>
                <w:lang w:bidi="ar-SA"/>
              </w:rPr>
            </w:pP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Comentários finais</w:t>
            </w:r>
            <w:r w:rsidR="00E604C6"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 </w:t>
            </w:r>
            <w:r w:rsidR="00E604C6" w:rsidRPr="00125D52">
              <w:rPr>
                <w:rFonts w:asciiTheme="minorHAnsi" w:eastAsiaTheme="minorHAnsi" w:hAnsiTheme="minorHAnsi" w:cstheme="minorBidi"/>
                <w:sz w:val="20"/>
                <w:szCs w:val="20"/>
                <w:lang w:bidi="ar-SA"/>
              </w:rPr>
              <w:t>(3 min)</w:t>
            </w:r>
          </w:p>
        </w:tc>
        <w:tc>
          <w:tcPr>
            <w:tcW w:w="2443" w:type="dxa"/>
            <w:vAlign w:val="center"/>
          </w:tcPr>
          <w:p w14:paraId="7EA43AD6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</w:p>
        </w:tc>
      </w:tr>
      <w:tr w:rsidR="00E604C6" w:rsidRPr="00125D52" w14:paraId="534AED58" w14:textId="77777777" w:rsidTr="00074D36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DAEDA1D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b/>
                <w:color w:val="575A5D"/>
                <w:sz w:val="18"/>
                <w:szCs w:val="18"/>
                <w:lang w:bidi="ar-SA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57F24B32" w14:textId="77777777" w:rsidR="00E604C6" w:rsidRPr="00125D52" w:rsidRDefault="00E604C6" w:rsidP="00E604C6">
            <w:pPr>
              <w:numPr>
                <w:ilvl w:val="0"/>
                <w:numId w:val="3"/>
              </w:numPr>
              <w:spacing w:line="240" w:lineRule="auto"/>
              <w:ind w:left="144" w:hanging="144"/>
              <w:contextualSpacing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="Calibri" w:eastAsia="Calibri" w:hAnsi="Calibri" w:cs="Times New Roman"/>
                <w:sz w:val="22"/>
                <w:szCs w:val="22"/>
                <w:lang w:bidi="ar-SA"/>
              </w:rPr>
              <w:t>Cântico [número</w:t>
            </w: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]</w:t>
            </w:r>
          </w:p>
        </w:tc>
        <w:tc>
          <w:tcPr>
            <w:tcW w:w="2553" w:type="dxa"/>
            <w:gridSpan w:val="7"/>
            <w:vAlign w:val="center"/>
          </w:tcPr>
          <w:p w14:paraId="053BB401" w14:textId="77777777" w:rsidR="00E604C6" w:rsidRPr="00125D52" w:rsidRDefault="00125D52" w:rsidP="00E604C6">
            <w:pPr>
              <w:spacing w:line="240" w:lineRule="auto"/>
              <w:ind w:firstLine="0"/>
              <w:jc w:val="right"/>
              <w:rPr>
                <w:rFonts w:asciiTheme="minorHAnsi" w:eastAsiaTheme="minorHAnsi" w:hAnsiTheme="minorHAnsi" w:cstheme="minorBidi"/>
                <w:b/>
                <w:sz w:val="16"/>
                <w:szCs w:val="16"/>
                <w:lang w:bidi="ar-SA"/>
              </w:rPr>
            </w:pPr>
            <w:r w:rsidRPr="00125D52">
              <w:rPr>
                <w:rFonts w:ascii="Calibri" w:eastAsia="Calibri" w:hAnsi="Calibri" w:cs="Times New Roman"/>
                <w:b/>
                <w:color w:val="575A5D"/>
                <w:sz w:val="16"/>
                <w:szCs w:val="16"/>
                <w:lang w:bidi="ar-SA"/>
              </w:rPr>
              <w:t>Oração</w:t>
            </w:r>
            <w:r w:rsidR="00E604C6" w:rsidRPr="00125D52">
              <w:rPr>
                <w:rFonts w:asciiTheme="minorHAnsi" w:eastAsiaTheme="minorHAnsi" w:hAnsiTheme="minorHAnsi" w:cstheme="minorBidi"/>
                <w:b/>
                <w:color w:val="575A5D"/>
                <w:sz w:val="16"/>
                <w:szCs w:val="16"/>
                <w:lang w:bidi="ar-SA"/>
              </w:rPr>
              <w:t>:</w:t>
            </w:r>
          </w:p>
        </w:tc>
        <w:tc>
          <w:tcPr>
            <w:tcW w:w="2443" w:type="dxa"/>
            <w:vAlign w:val="center"/>
          </w:tcPr>
          <w:p w14:paraId="5E7540FC" w14:textId="77777777" w:rsidR="00E604C6" w:rsidRPr="00125D52" w:rsidRDefault="00E604C6" w:rsidP="00E604C6">
            <w:pPr>
              <w:spacing w:line="240" w:lineRule="auto"/>
              <w:ind w:firstLine="0"/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</w:pPr>
            <w:r w:rsidRPr="00125D52">
              <w:rPr>
                <w:rFonts w:asciiTheme="minorHAnsi" w:eastAsiaTheme="minorHAnsi" w:hAnsiTheme="minorHAnsi" w:cstheme="minorBidi"/>
                <w:sz w:val="22"/>
                <w:szCs w:val="22"/>
                <w:lang w:bidi="ar-SA"/>
              </w:rPr>
              <w:t>[Nome]</w:t>
            </w:r>
          </w:p>
        </w:tc>
      </w:tr>
    </w:tbl>
    <w:p w14:paraId="7C803516" w14:textId="77777777" w:rsidR="00762BCB" w:rsidRPr="00125D52" w:rsidRDefault="00762BCB" w:rsidP="00590B12">
      <w:pPr>
        <w:ind w:firstLine="0"/>
      </w:pPr>
    </w:p>
    <w:sectPr w:rsidR="00762BCB" w:rsidRPr="00125D52" w:rsidSect="00074D36">
      <w:footerReference w:type="even" r:id="rId7"/>
      <w:footerReference w:type="default" r:id="rId8"/>
      <w:footerReference w:type="first" r:id="rId9"/>
      <w:pgSz w:w="12240" w:h="15840" w:code="1"/>
      <w:pgMar w:top="1008" w:right="1138" w:bottom="720" w:left="113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272E3" w14:textId="77777777" w:rsidR="00074D36" w:rsidRDefault="00074D36">
      <w:r>
        <w:separator/>
      </w:r>
    </w:p>
  </w:endnote>
  <w:endnote w:type="continuationSeparator" w:id="0">
    <w:p w14:paraId="31ADB775" w14:textId="77777777" w:rsidR="00074D36" w:rsidRDefault="00074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B0009" w14:textId="77777777" w:rsidR="00074D36" w:rsidRPr="005C3BC5" w:rsidRDefault="00074D36">
    <w:pPr>
      <w:pStyle w:val="Rodap"/>
      <w:rPr>
        <w:sz w:val="20"/>
        <w:szCs w:val="20"/>
      </w:rPr>
    </w:pPr>
    <w:r>
      <w:rPr>
        <w:sz w:val="20"/>
        <w:szCs w:val="20"/>
      </w:rPr>
      <w:t>S-140-E  11/23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6FEF3" w14:textId="77777777" w:rsidR="00074D36" w:rsidRPr="000D059F" w:rsidRDefault="00074D36" w:rsidP="000D059F">
    <w:pPr>
      <w:pStyle w:val="Rodap"/>
      <w:tabs>
        <w:tab w:val="clear" w:pos="4320"/>
        <w:tab w:val="clear" w:pos="8640"/>
        <w:tab w:val="center" w:pos="4680"/>
        <w:tab w:val="right" w:pos="9360"/>
      </w:tabs>
      <w:rPr>
        <w:rFonts w:asciiTheme="minorHAnsi" w:eastAsiaTheme="minorHAnsi" w:hAnsiTheme="minorHAnsi" w:cstheme="minorBidi"/>
        <w:noProof w:val="0"/>
        <w:sz w:val="20"/>
        <w:szCs w:val="20"/>
        <w:lang w:val="en-US" w:bidi="ar-SA"/>
      </w:rPr>
    </w:pPr>
    <w:r w:rsidRPr="000D059F">
      <w:rPr>
        <w:rFonts w:asciiTheme="minorHAnsi" w:eastAsiaTheme="minorHAnsi" w:hAnsiTheme="minorHAnsi" w:cstheme="minorBidi"/>
        <w:noProof w:val="0"/>
        <w:sz w:val="20"/>
        <w:szCs w:val="20"/>
        <w:lang w:val="en-US" w:bidi="ar-SA"/>
      </w:rPr>
      <w:t>S-140-</w:t>
    </w:r>
    <w:proofErr w:type="gramStart"/>
    <w:r w:rsidR="00AC0BEE" w:rsidRPr="000D059F">
      <w:rPr>
        <w:rFonts w:asciiTheme="minorHAnsi" w:eastAsiaTheme="minorHAnsi" w:hAnsiTheme="minorHAnsi" w:cstheme="minorBidi"/>
        <w:noProof w:val="0"/>
        <w:sz w:val="20"/>
        <w:szCs w:val="20"/>
        <w:lang w:val="en-US" w:bidi="ar-SA"/>
      </w:rPr>
      <w:t>T</w:t>
    </w:r>
    <w:r w:rsidRPr="000D059F">
      <w:rPr>
        <w:rFonts w:asciiTheme="minorHAnsi" w:eastAsiaTheme="minorHAnsi" w:hAnsiTheme="minorHAnsi" w:cstheme="minorBidi"/>
        <w:noProof w:val="0"/>
        <w:sz w:val="20"/>
        <w:szCs w:val="20"/>
        <w:lang w:val="en-US" w:bidi="ar-SA"/>
      </w:rPr>
      <w:t xml:space="preserve">  11</w:t>
    </w:r>
    <w:proofErr w:type="gramEnd"/>
    <w:r w:rsidRPr="000D059F">
      <w:rPr>
        <w:rFonts w:asciiTheme="minorHAnsi" w:eastAsiaTheme="minorHAnsi" w:hAnsiTheme="minorHAnsi" w:cstheme="minorBidi"/>
        <w:noProof w:val="0"/>
        <w:sz w:val="20"/>
        <w:szCs w:val="20"/>
        <w:lang w:val="en-US" w:bidi="ar-SA"/>
      </w:rPr>
      <w:t>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3AD8B" w14:textId="77777777" w:rsidR="00074D36" w:rsidRPr="000D059F" w:rsidRDefault="00074D36" w:rsidP="000D059F">
    <w:pPr>
      <w:pStyle w:val="Rodap"/>
      <w:tabs>
        <w:tab w:val="clear" w:pos="4320"/>
        <w:tab w:val="clear" w:pos="8640"/>
        <w:tab w:val="center" w:pos="4680"/>
        <w:tab w:val="right" w:pos="9360"/>
      </w:tabs>
      <w:rPr>
        <w:rFonts w:asciiTheme="minorHAnsi" w:eastAsiaTheme="minorHAnsi" w:hAnsiTheme="minorHAnsi" w:cstheme="minorBidi"/>
        <w:noProof w:val="0"/>
        <w:sz w:val="20"/>
        <w:szCs w:val="20"/>
        <w:lang w:val="en-US" w:bidi="ar-SA"/>
      </w:rPr>
    </w:pPr>
    <w:r w:rsidRPr="000D059F">
      <w:rPr>
        <w:rFonts w:asciiTheme="minorHAnsi" w:eastAsiaTheme="minorHAnsi" w:hAnsiTheme="minorHAnsi" w:cstheme="minorBidi"/>
        <w:noProof w:val="0"/>
        <w:sz w:val="20"/>
        <w:szCs w:val="20"/>
        <w:lang w:val="en-US" w:bidi="ar-SA"/>
      </w:rPr>
      <w:t>S-140-</w:t>
    </w:r>
    <w:proofErr w:type="gramStart"/>
    <w:r w:rsidR="009E0212" w:rsidRPr="000D059F">
      <w:rPr>
        <w:rFonts w:asciiTheme="minorHAnsi" w:eastAsiaTheme="minorHAnsi" w:hAnsiTheme="minorHAnsi" w:cstheme="minorBidi"/>
        <w:noProof w:val="0"/>
        <w:sz w:val="20"/>
        <w:szCs w:val="20"/>
        <w:lang w:val="en-US" w:bidi="ar-SA"/>
      </w:rPr>
      <w:t>T</w:t>
    </w:r>
    <w:r w:rsidRPr="000D059F">
      <w:rPr>
        <w:rFonts w:asciiTheme="minorHAnsi" w:eastAsiaTheme="minorHAnsi" w:hAnsiTheme="minorHAnsi" w:cstheme="minorBidi"/>
        <w:noProof w:val="0"/>
        <w:sz w:val="20"/>
        <w:szCs w:val="20"/>
        <w:lang w:val="en-US" w:bidi="ar-SA"/>
      </w:rPr>
      <w:t xml:space="preserve">  11</w:t>
    </w:r>
    <w:proofErr w:type="gramEnd"/>
    <w:r w:rsidRPr="000D059F">
      <w:rPr>
        <w:rFonts w:asciiTheme="minorHAnsi" w:eastAsiaTheme="minorHAnsi" w:hAnsiTheme="minorHAnsi" w:cstheme="minorBidi"/>
        <w:noProof w:val="0"/>
        <w:sz w:val="20"/>
        <w:szCs w:val="20"/>
        <w:lang w:val="en-US" w:bidi="ar-SA"/>
      </w:rPr>
      <w:t>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0A1DF" w14:textId="77777777" w:rsidR="00074D36" w:rsidRDefault="00074D36">
      <w:r>
        <w:separator/>
      </w:r>
    </w:p>
  </w:footnote>
  <w:footnote w:type="continuationSeparator" w:id="0">
    <w:p w14:paraId="2A2C1C83" w14:textId="77777777" w:rsidR="00074D36" w:rsidRDefault="00074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B512A"/>
    <w:multiLevelType w:val="hybridMultilevel"/>
    <w:tmpl w:val="2146F300"/>
    <w:lvl w:ilvl="0" w:tplc="05FA8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E0024"/>
        <w:sz w:val="22"/>
        <w:szCs w:val="22"/>
      </w:rPr>
    </w:lvl>
    <w:lvl w:ilvl="1" w:tplc="A9722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9A89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214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CE1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D63A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822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FED1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825D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E0498"/>
    <w:multiLevelType w:val="hybridMultilevel"/>
    <w:tmpl w:val="00DEC568"/>
    <w:lvl w:ilvl="0" w:tplc="86DC3D5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BE8900"/>
      </w:rPr>
    </w:lvl>
    <w:lvl w:ilvl="1" w:tplc="C1D20B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F6DF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4E75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213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365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2025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891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7A39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1496"/>
    <w:rsid w:val="0006146C"/>
    <w:rsid w:val="00074D36"/>
    <w:rsid w:val="000D059F"/>
    <w:rsid w:val="001249D4"/>
    <w:rsid w:val="00125D52"/>
    <w:rsid w:val="0015543B"/>
    <w:rsid w:val="0019195B"/>
    <w:rsid w:val="001E2182"/>
    <w:rsid w:val="001F5F51"/>
    <w:rsid w:val="00245EDD"/>
    <w:rsid w:val="00246766"/>
    <w:rsid w:val="0026230D"/>
    <w:rsid w:val="00275FE0"/>
    <w:rsid w:val="00285724"/>
    <w:rsid w:val="002B524D"/>
    <w:rsid w:val="002F47F1"/>
    <w:rsid w:val="003047FE"/>
    <w:rsid w:val="00310508"/>
    <w:rsid w:val="00361496"/>
    <w:rsid w:val="003B4AD0"/>
    <w:rsid w:val="003C5A5C"/>
    <w:rsid w:val="003E009B"/>
    <w:rsid w:val="004030AC"/>
    <w:rsid w:val="0041422D"/>
    <w:rsid w:val="00426A61"/>
    <w:rsid w:val="004500A2"/>
    <w:rsid w:val="00481D57"/>
    <w:rsid w:val="004C5EB7"/>
    <w:rsid w:val="004E0B6C"/>
    <w:rsid w:val="00590B12"/>
    <w:rsid w:val="005D4494"/>
    <w:rsid w:val="005F29B7"/>
    <w:rsid w:val="006279F6"/>
    <w:rsid w:val="0065556A"/>
    <w:rsid w:val="006634F9"/>
    <w:rsid w:val="00680014"/>
    <w:rsid w:val="00683A19"/>
    <w:rsid w:val="006912DD"/>
    <w:rsid w:val="006B2E68"/>
    <w:rsid w:val="006D0A9F"/>
    <w:rsid w:val="006F3EFF"/>
    <w:rsid w:val="0070467E"/>
    <w:rsid w:val="00730C54"/>
    <w:rsid w:val="00732B37"/>
    <w:rsid w:val="0075006C"/>
    <w:rsid w:val="00762BCB"/>
    <w:rsid w:val="00796D66"/>
    <w:rsid w:val="007A584B"/>
    <w:rsid w:val="007E326F"/>
    <w:rsid w:val="00863830"/>
    <w:rsid w:val="00875211"/>
    <w:rsid w:val="008F667F"/>
    <w:rsid w:val="00980020"/>
    <w:rsid w:val="009C0528"/>
    <w:rsid w:val="009C7D92"/>
    <w:rsid w:val="009E0212"/>
    <w:rsid w:val="00A13B03"/>
    <w:rsid w:val="00A15F52"/>
    <w:rsid w:val="00A3525F"/>
    <w:rsid w:val="00A5335B"/>
    <w:rsid w:val="00A73FF6"/>
    <w:rsid w:val="00AA09DB"/>
    <w:rsid w:val="00AB22B9"/>
    <w:rsid w:val="00AC0BEE"/>
    <w:rsid w:val="00B87B77"/>
    <w:rsid w:val="00B90BF4"/>
    <w:rsid w:val="00BC2D07"/>
    <w:rsid w:val="00BD6AB0"/>
    <w:rsid w:val="00C37E6E"/>
    <w:rsid w:val="00C92D5F"/>
    <w:rsid w:val="00CA2E7C"/>
    <w:rsid w:val="00D01A2D"/>
    <w:rsid w:val="00D20BA1"/>
    <w:rsid w:val="00D41195"/>
    <w:rsid w:val="00D67FE7"/>
    <w:rsid w:val="00D73167"/>
    <w:rsid w:val="00D75449"/>
    <w:rsid w:val="00DA0FE2"/>
    <w:rsid w:val="00DE253C"/>
    <w:rsid w:val="00E604C6"/>
    <w:rsid w:val="00EC3C7C"/>
    <w:rsid w:val="00ED6A2B"/>
    <w:rsid w:val="00EE4DD5"/>
    <w:rsid w:val="00EF3BC1"/>
    <w:rsid w:val="00F171CB"/>
    <w:rsid w:val="00F60446"/>
    <w:rsid w:val="00F66502"/>
    <w:rsid w:val="00F90D2E"/>
    <w:rsid w:val="00F935DB"/>
    <w:rsid w:val="00FA4953"/>
    <w:rsid w:val="00FB124B"/>
    <w:rsid w:val="00FB6530"/>
    <w:rsid w:val="00FE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4:docId w14:val="0449AD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1422D"/>
    <w:pPr>
      <w:spacing w:line="360" w:lineRule="auto"/>
      <w:ind w:firstLine="720"/>
    </w:pPr>
    <w:rPr>
      <w:rFonts w:ascii="Arial" w:eastAsia="Times New Roman" w:hAnsi="Arial" w:cs="Latha"/>
      <w:sz w:val="24"/>
      <w:szCs w:val="24"/>
      <w:lang w:val="pt-BR" w:eastAsia="en-US" w:bidi="ta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C2D07"/>
    <w:pPr>
      <w:tabs>
        <w:tab w:val="center" w:pos="4320"/>
        <w:tab w:val="right" w:pos="8640"/>
      </w:tabs>
      <w:spacing w:line="240" w:lineRule="auto"/>
      <w:ind w:firstLine="0"/>
    </w:pPr>
    <w:rPr>
      <w:noProof/>
    </w:rPr>
  </w:style>
  <w:style w:type="paragraph" w:styleId="Rodap">
    <w:name w:val="footer"/>
    <w:basedOn w:val="Normal"/>
    <w:link w:val="RodapChar"/>
    <w:uiPriority w:val="99"/>
    <w:rsid w:val="00BC2D07"/>
    <w:pPr>
      <w:tabs>
        <w:tab w:val="center" w:pos="4320"/>
        <w:tab w:val="right" w:pos="8640"/>
      </w:tabs>
      <w:spacing w:line="240" w:lineRule="auto"/>
      <w:ind w:firstLine="0"/>
    </w:pPr>
    <w:rPr>
      <w:noProof/>
    </w:rPr>
  </w:style>
  <w:style w:type="character" w:styleId="Nmerodepgina">
    <w:name w:val="page number"/>
    <w:basedOn w:val="Fontepargpadro"/>
    <w:rsid w:val="00D73167"/>
    <w:rPr>
      <w:rFonts w:ascii="Arial" w:hAnsi="Arial"/>
      <w:sz w:val="24"/>
    </w:rPr>
  </w:style>
  <w:style w:type="character" w:styleId="Nmerodelinha">
    <w:name w:val="line number"/>
    <w:basedOn w:val="Fontepargpadro"/>
    <w:rsid w:val="00D73167"/>
    <w:rPr>
      <w:rFonts w:ascii="Arial" w:hAnsi="Arial"/>
      <w:sz w:val="24"/>
    </w:rPr>
  </w:style>
  <w:style w:type="paragraph" w:styleId="Textodecomentrio">
    <w:name w:val="annotation text"/>
    <w:basedOn w:val="Normal"/>
    <w:link w:val="TextodecomentrioChar"/>
    <w:rsid w:val="00481D57"/>
    <w:pPr>
      <w:spacing w:line="240" w:lineRule="auto"/>
    </w:pPr>
    <w:rPr>
      <w:noProof/>
      <w:sz w:val="20"/>
      <w:szCs w:val="20"/>
    </w:rPr>
  </w:style>
  <w:style w:type="table" w:customStyle="1" w:styleId="Tabelacomgrade1">
    <w:name w:val="Tabela com grade1"/>
    <w:basedOn w:val="Tabelanormal"/>
    <w:next w:val="Tabelacomgrade"/>
    <w:uiPriority w:val="59"/>
    <w:rsid w:val="00EC3C7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rsid w:val="00EC3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oSans">
    <w:name w:val="Noto Sans"/>
    <w:rsid w:val="00074D36"/>
    <w:rPr>
      <w:rFonts w:ascii="Noto Sans" w:hAnsi="Noto Sans"/>
      <w:sz w:val="24"/>
    </w:rPr>
  </w:style>
  <w:style w:type="paragraph" w:styleId="PargrafodaLista">
    <w:name w:val="List Paragraph"/>
    <w:basedOn w:val="Normal"/>
    <w:qFormat/>
    <w:rsid w:val="00074D36"/>
    <w:pPr>
      <w:spacing w:after="200" w:line="276" w:lineRule="auto"/>
      <w:ind w:left="720" w:firstLine="0"/>
      <w:contextualSpacing/>
    </w:pPr>
    <w:rPr>
      <w:rFonts w:ascii="Calibri" w:eastAsia="Calibri" w:hAnsi="Calibri" w:cs="Arial"/>
      <w:sz w:val="22"/>
      <w:szCs w:val="22"/>
      <w:lang w:val="en-US" w:bidi="ar-SA"/>
    </w:rPr>
  </w:style>
  <w:style w:type="table" w:customStyle="1" w:styleId="Tabelacomgrade2">
    <w:name w:val="Tabela com grade2"/>
    <w:basedOn w:val="Tabelanormal"/>
    <w:next w:val="Tabelacomgrade"/>
    <w:uiPriority w:val="59"/>
    <w:rsid w:val="00074D3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semiHidden/>
    <w:unhideWhenUsed/>
    <w:rsid w:val="001F5F51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1F5F51"/>
    <w:rPr>
      <w:b/>
      <w:bCs/>
      <w:noProof w:val="0"/>
    </w:rPr>
  </w:style>
  <w:style w:type="character" w:customStyle="1" w:styleId="TextodecomentrioChar">
    <w:name w:val="Texto de comentário Char"/>
    <w:basedOn w:val="Fontepargpadro"/>
    <w:link w:val="Textodecomentrio"/>
    <w:rsid w:val="001F5F51"/>
    <w:rPr>
      <w:rFonts w:ascii="Arial" w:eastAsia="Times New Roman" w:hAnsi="Arial" w:cs="Latha"/>
      <w:noProof/>
      <w:lang w:val="pt-BR" w:eastAsia="en-US" w:bidi="ta-IN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1F5F51"/>
    <w:rPr>
      <w:rFonts w:ascii="Arial" w:eastAsia="Times New Roman" w:hAnsi="Arial" w:cs="Latha"/>
      <w:b/>
      <w:bCs/>
      <w:noProof/>
      <w:lang w:val="pt-BR" w:eastAsia="en-US" w:bidi="ta-IN"/>
    </w:rPr>
  </w:style>
  <w:style w:type="paragraph" w:styleId="Textodebalo">
    <w:name w:val="Balloon Text"/>
    <w:basedOn w:val="Normal"/>
    <w:link w:val="TextodebaloChar"/>
    <w:rsid w:val="001F5F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1F5F51"/>
    <w:rPr>
      <w:rFonts w:ascii="Segoe UI" w:eastAsia="Times New Roman" w:hAnsi="Segoe UI" w:cs="Segoe UI"/>
      <w:sz w:val="18"/>
      <w:szCs w:val="18"/>
      <w:lang w:val="pt-BR" w:eastAsia="en-US" w:bidi="ta-IN"/>
    </w:rPr>
  </w:style>
  <w:style w:type="character" w:customStyle="1" w:styleId="RodapChar">
    <w:name w:val="Rodapé Char"/>
    <w:basedOn w:val="Fontepargpadro"/>
    <w:link w:val="Rodap"/>
    <w:uiPriority w:val="99"/>
    <w:rsid w:val="000D059F"/>
    <w:rPr>
      <w:rFonts w:ascii="Arial" w:eastAsia="Times New Roman" w:hAnsi="Arial" w:cs="Latha"/>
      <w:noProof/>
      <w:sz w:val="24"/>
      <w:szCs w:val="24"/>
      <w:lang w:val="pt-BR" w:eastAsia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TRANS\Portuguese\Templates\TranslationDocumen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TranslationDocument.dotm</Template>
  <TotalTime>0</TotalTime>
  <Pages>3</Pages>
  <Words>777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2023-12-05T17:04:00Z</dcterms:created>
  <dcterms:modified xsi:type="dcterms:W3CDTF">2023-12-05T18:31:00Z</dcterms:modified>
</cp:coreProperties>
</file>